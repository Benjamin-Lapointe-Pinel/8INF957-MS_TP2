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smallCaps/>
          <w:sz w:val="36"/>
          <w:szCs w:val="36"/>
        </w:rPr>
        <w:id w:val="791474582"/>
        <w:docPartObj>
          <w:docPartGallery w:val="Cover Pages"/>
          <w:docPartUnique/>
        </w:docPartObj>
      </w:sdtPr>
      <w:sdtEndPr/>
      <w:sdtContent>
        <w:p w14:paraId="3BF20F89" w14:textId="77777777" w:rsidR="00B17B7A" w:rsidRPr="008E4E2A" w:rsidRDefault="00B17B7A" w:rsidP="00A14644"/>
        <w:tbl>
          <w:tblPr>
            <w:tblpPr w:leftFromText="187" w:rightFromText="187" w:vertAnchor="page" w:horzAnchor="margin" w:tblpXSpec="center" w:tblpY="609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210"/>
          </w:tblGrid>
          <w:tr w:rsidR="008E4E2A" w:rsidRPr="008E4E2A" w14:paraId="632FA64E" w14:textId="77777777" w:rsidTr="00FC07F7">
            <w:sdt>
              <w:sdtPr>
                <w:rPr>
                  <w:rFonts w:asciiTheme="majorHAnsi" w:hAnsiTheme="majorHAnsi" w:cstheme="majorHAnsi"/>
                  <w:color w:val="002060"/>
                  <w:sz w:val="24"/>
                  <w:szCs w:val="24"/>
                </w:rPr>
                <w:alias w:val="Société"/>
                <w:id w:val="13406915"/>
                <w:placeholder>
                  <w:docPart w:val="87FC5644D08049A1ABAD5E00D0D797A4"/>
                </w:placeholder>
                <w:dataBinding w:prefixMappings="xmlns:ns0='http://schemas.openxmlformats.org/officeDocument/2006/extended-properties'" w:xpath="/ns0:Properties[1]/ns0:Company[1]" w:storeItemID="{6668398D-A668-4E3E-A5EB-62B293D839F1}"/>
                <w:text/>
              </w:sdtPr>
              <w:sdtEndPr/>
              <w:sdtContent>
                <w:tc>
                  <w:tcPr>
                    <w:tcW w:w="7210" w:type="dxa"/>
                    <w:tcMar>
                      <w:top w:w="216" w:type="dxa"/>
                      <w:left w:w="115" w:type="dxa"/>
                      <w:bottom w:w="216" w:type="dxa"/>
                      <w:right w:w="115" w:type="dxa"/>
                    </w:tcMar>
                  </w:tcPr>
                  <w:p w14:paraId="504ADDE6" w14:textId="77777777" w:rsidR="00B17B7A" w:rsidRPr="008E4E2A" w:rsidRDefault="00B17B7A" w:rsidP="005335A4">
                    <w:pPr>
                      <w:pStyle w:val="NoSpacing"/>
                      <w:jc w:val="center"/>
                      <w:rPr>
                        <w:rFonts w:asciiTheme="majorHAnsi" w:hAnsiTheme="majorHAnsi" w:cstheme="majorHAnsi"/>
                        <w:color w:val="002060"/>
                        <w:sz w:val="24"/>
                      </w:rPr>
                    </w:pPr>
                    <w:r w:rsidRPr="008E4E2A">
                      <w:rPr>
                        <w:rFonts w:asciiTheme="majorHAnsi" w:hAnsiTheme="majorHAnsi" w:cstheme="majorHAnsi"/>
                        <w:color w:val="002060"/>
                        <w:sz w:val="24"/>
                        <w:szCs w:val="24"/>
                      </w:rPr>
                      <w:t>Université du Québec à Rimouski</w:t>
                    </w:r>
                  </w:p>
                </w:tc>
              </w:sdtContent>
            </w:sdt>
          </w:tr>
          <w:tr w:rsidR="008E4E2A" w:rsidRPr="008E4E2A" w14:paraId="03481BCB" w14:textId="77777777" w:rsidTr="00FC07F7">
            <w:tc>
              <w:tcPr>
                <w:tcW w:w="7210" w:type="dxa"/>
              </w:tcPr>
              <w:sdt>
                <w:sdtPr>
                  <w:rPr>
                    <w:rFonts w:asciiTheme="majorHAnsi" w:eastAsiaTheme="majorEastAsia" w:hAnsiTheme="majorHAnsi" w:cstheme="majorHAnsi"/>
                    <w:b/>
                    <w:bCs/>
                    <w:color w:val="002060"/>
                    <w:sz w:val="88"/>
                    <w:szCs w:val="88"/>
                  </w:rPr>
                  <w:alias w:val="Titre"/>
                  <w:id w:val="13406919"/>
                  <w:placeholder>
                    <w:docPart w:val="0436C413774346D599B3597D27E2BF21"/>
                  </w:placeholder>
                  <w:dataBinding w:prefixMappings="xmlns:ns0='http://schemas.openxmlformats.org/package/2006/metadata/core-properties' xmlns:ns1='http://purl.org/dc/elements/1.1/'" w:xpath="/ns0:coreProperties[1]/ns1:title[1]" w:storeItemID="{6C3C8BC8-F283-45AE-878A-BAB7291924A1}"/>
                  <w:text/>
                </w:sdtPr>
                <w:sdtEndPr/>
                <w:sdtContent>
                  <w:p w14:paraId="360BF1CD" w14:textId="77777777" w:rsidR="00B17B7A" w:rsidRPr="008E4E2A" w:rsidRDefault="00B17B7A" w:rsidP="005335A4">
                    <w:pPr>
                      <w:pStyle w:val="NoSpacing"/>
                      <w:spacing w:line="216" w:lineRule="auto"/>
                      <w:jc w:val="center"/>
                      <w:rPr>
                        <w:rFonts w:asciiTheme="majorHAnsi" w:eastAsiaTheme="majorEastAsia" w:hAnsiTheme="majorHAnsi" w:cstheme="majorHAnsi"/>
                        <w:color w:val="002060"/>
                        <w:sz w:val="88"/>
                        <w:szCs w:val="88"/>
                      </w:rPr>
                    </w:pPr>
                    <w:r w:rsidRPr="005335A4">
                      <w:rPr>
                        <w:rFonts w:asciiTheme="majorHAnsi" w:eastAsiaTheme="majorEastAsia" w:hAnsiTheme="majorHAnsi" w:cstheme="majorHAnsi"/>
                        <w:b/>
                        <w:bCs/>
                        <w:color w:val="002060"/>
                        <w:sz w:val="88"/>
                        <w:szCs w:val="88"/>
                      </w:rPr>
                      <w:t>Travail Pratique I</w:t>
                    </w:r>
                  </w:p>
                </w:sdtContent>
              </w:sdt>
            </w:tc>
          </w:tr>
          <w:tr w:rsidR="008E4E2A" w:rsidRPr="008E4E2A" w14:paraId="30B9C658" w14:textId="77777777" w:rsidTr="00FC07F7">
            <w:tc>
              <w:tcPr>
                <w:tcW w:w="7210" w:type="dxa"/>
                <w:tcMar>
                  <w:top w:w="216" w:type="dxa"/>
                  <w:left w:w="115" w:type="dxa"/>
                  <w:bottom w:w="216" w:type="dxa"/>
                  <w:right w:w="115" w:type="dxa"/>
                </w:tcMar>
              </w:tcPr>
              <w:p w14:paraId="2F1208F8" w14:textId="77777777" w:rsidR="002555FF" w:rsidRDefault="002555FF" w:rsidP="00FC07F7">
                <w:pPr>
                  <w:pStyle w:val="NoSpacing"/>
                  <w:rPr>
                    <w:rFonts w:asciiTheme="majorHAnsi" w:hAnsiTheme="majorHAnsi" w:cstheme="majorHAnsi"/>
                    <w:color w:val="002060"/>
                    <w:sz w:val="24"/>
                  </w:rPr>
                </w:pPr>
              </w:p>
              <w:sdt>
                <w:sdtPr>
                  <w:rPr>
                    <w:rFonts w:asciiTheme="majorHAnsi" w:hAnsiTheme="majorHAnsi" w:cstheme="majorHAnsi"/>
                    <w:color w:val="002060"/>
                    <w:sz w:val="24"/>
                    <w:szCs w:val="24"/>
                  </w:rPr>
                  <w:alias w:val="Sous-titre"/>
                  <w:id w:val="-1008974593"/>
                  <w:placeholder>
                    <w:docPart w:val="53FE50FD5EA3497CBCB92D5E2C00E775"/>
                  </w:placeholder>
                  <w:dataBinding w:prefixMappings="xmlns:ns0='http://schemas.openxmlformats.org/package/2006/metadata/core-properties' xmlns:ns1='http://purl.org/dc/elements/1.1/'" w:xpath="/ns0:coreProperties[1]/ns1:subject[1]" w:storeItemID="{6C3C8BC8-F283-45AE-878A-BAB7291924A1}"/>
                  <w:text/>
                </w:sdtPr>
                <w:sdtEndPr/>
                <w:sdtContent>
                  <w:p w14:paraId="16682755" w14:textId="77777777" w:rsidR="002555FF" w:rsidRPr="008E4E2A" w:rsidRDefault="002555FF" w:rsidP="002555FF">
                    <w:pPr>
                      <w:pStyle w:val="NoSpacing"/>
                      <w:jc w:val="center"/>
                      <w:rPr>
                        <w:rFonts w:asciiTheme="majorHAnsi" w:hAnsiTheme="majorHAnsi" w:cstheme="majorHAnsi"/>
                        <w:color w:val="002060"/>
                        <w:sz w:val="24"/>
                        <w:szCs w:val="24"/>
                      </w:rPr>
                    </w:pPr>
                    <w:r w:rsidRPr="008E4E2A">
                      <w:rPr>
                        <w:rFonts w:asciiTheme="majorHAnsi" w:hAnsiTheme="majorHAnsi" w:cstheme="majorHAnsi"/>
                        <w:color w:val="002060"/>
                        <w:sz w:val="24"/>
                        <w:szCs w:val="24"/>
                      </w:rPr>
                      <w:t>8INF957 - Programmation objet avancée</w:t>
                    </w:r>
                  </w:p>
                </w:sdtContent>
              </w:sdt>
              <w:p w14:paraId="34B99270" w14:textId="77777777" w:rsidR="002555FF" w:rsidRPr="008E4E2A" w:rsidRDefault="002555FF" w:rsidP="002555FF">
                <w:pPr>
                  <w:pStyle w:val="NoSpacing"/>
                  <w:rPr>
                    <w:rFonts w:asciiTheme="majorHAnsi" w:hAnsiTheme="majorHAnsi" w:cstheme="majorHAnsi"/>
                    <w:color w:val="002060"/>
                    <w:sz w:val="24"/>
                  </w:rPr>
                </w:pPr>
              </w:p>
              <w:p w14:paraId="4E33B31F" w14:textId="77777777" w:rsidR="002555FF" w:rsidRDefault="002555FF" w:rsidP="002555FF">
                <w:pPr>
                  <w:pStyle w:val="NoSpacing"/>
                  <w:jc w:val="center"/>
                  <w:rPr>
                    <w:rFonts w:asciiTheme="majorHAnsi" w:hAnsiTheme="majorHAnsi" w:cstheme="majorHAnsi"/>
                    <w:color w:val="002060"/>
                    <w:sz w:val="24"/>
                  </w:rPr>
                </w:pPr>
                <w:r w:rsidRPr="008E4E2A">
                  <w:rPr>
                    <w:rFonts w:asciiTheme="majorHAnsi" w:hAnsiTheme="majorHAnsi" w:cstheme="majorHAnsi"/>
                    <w:color w:val="002060"/>
                    <w:sz w:val="24"/>
                  </w:rPr>
                  <w:t xml:space="preserve">Professeur – Yacine </w:t>
                </w:r>
                <w:proofErr w:type="spellStart"/>
                <w:r w:rsidRPr="008E4E2A">
                  <w:rPr>
                    <w:rFonts w:asciiTheme="majorHAnsi" w:hAnsiTheme="majorHAnsi" w:cstheme="majorHAnsi"/>
                    <w:color w:val="002060"/>
                    <w:sz w:val="24"/>
                  </w:rPr>
                  <w:t>Yaddaden</w:t>
                </w:r>
                <w:proofErr w:type="spellEnd"/>
                <w:r w:rsidRPr="008E4E2A">
                  <w:rPr>
                    <w:rFonts w:asciiTheme="majorHAnsi" w:hAnsiTheme="majorHAnsi" w:cstheme="majorHAnsi"/>
                    <w:color w:val="002060"/>
                    <w:sz w:val="24"/>
                  </w:rPr>
                  <w:t>, Ph. D.</w:t>
                </w:r>
              </w:p>
              <w:p w14:paraId="306B7D56" w14:textId="77777777" w:rsidR="002555FF" w:rsidRDefault="002555FF" w:rsidP="002555FF">
                <w:pPr>
                  <w:pStyle w:val="NoSpacing"/>
                  <w:jc w:val="center"/>
                  <w:rPr>
                    <w:rFonts w:asciiTheme="majorHAnsi" w:hAnsiTheme="majorHAnsi" w:cstheme="majorHAnsi"/>
                    <w:color w:val="002060"/>
                    <w:sz w:val="24"/>
                  </w:rPr>
                </w:pPr>
              </w:p>
              <w:p w14:paraId="26B41440" w14:textId="77777777" w:rsidR="002555FF" w:rsidRDefault="002555FF" w:rsidP="002555FF">
                <w:pPr>
                  <w:pStyle w:val="NoSpacing"/>
                  <w:jc w:val="center"/>
                  <w:rPr>
                    <w:rFonts w:asciiTheme="majorHAnsi" w:hAnsiTheme="majorHAnsi" w:cstheme="majorHAnsi"/>
                    <w:color w:val="002060"/>
                    <w:sz w:val="24"/>
                  </w:rPr>
                </w:pPr>
              </w:p>
              <w:p w14:paraId="6579A414" w14:textId="77777777" w:rsidR="002555FF" w:rsidRDefault="002555FF" w:rsidP="002555FF">
                <w:pPr>
                  <w:pStyle w:val="NoSpacing"/>
                  <w:jc w:val="center"/>
                  <w:rPr>
                    <w:rFonts w:asciiTheme="majorHAnsi" w:hAnsiTheme="majorHAnsi" w:cstheme="majorHAnsi"/>
                    <w:color w:val="002060"/>
                    <w:sz w:val="24"/>
                  </w:rPr>
                </w:pPr>
              </w:p>
              <w:p w14:paraId="32F9B5A2" w14:textId="06988263" w:rsidR="002555FF" w:rsidRPr="008E4E2A" w:rsidRDefault="002555FF" w:rsidP="005335A4">
                <w:pPr>
                  <w:pStyle w:val="NoSpacing"/>
                  <w:jc w:val="center"/>
                  <w:rPr>
                    <w:rFonts w:asciiTheme="majorHAnsi" w:hAnsiTheme="majorHAnsi" w:cstheme="majorHAnsi"/>
                    <w:color w:val="002060"/>
                    <w:sz w:val="24"/>
                  </w:rPr>
                </w:pPr>
                <w:r w:rsidRPr="00F66E65">
                  <w:rPr>
                    <w:rFonts w:asciiTheme="majorHAnsi" w:hAnsiTheme="majorHAnsi" w:cstheme="majorHAnsi"/>
                    <w:b/>
                    <w:bCs/>
                    <w:color w:val="002060"/>
                    <w:sz w:val="32"/>
                    <w:szCs w:val="28"/>
                  </w:rPr>
                  <w:t>Application pour Médecin et diagnostique par IA</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8E4E2A" w:rsidRPr="008E4E2A" w14:paraId="1F35920D" w14:textId="77777777">
            <w:tc>
              <w:tcPr>
                <w:tcW w:w="7221" w:type="dxa"/>
                <w:tcMar>
                  <w:top w:w="216" w:type="dxa"/>
                  <w:left w:w="115" w:type="dxa"/>
                  <w:bottom w:w="216" w:type="dxa"/>
                  <w:right w:w="115" w:type="dxa"/>
                </w:tcMar>
              </w:tcPr>
              <w:tbl>
                <w:tblPr>
                  <w:tblpPr w:leftFromText="187" w:rightFromText="187" w:horzAnchor="margin" w:tblpXSpec="center" w:tblpYSpec="bottom"/>
                  <w:tblW w:w="3857" w:type="pct"/>
                  <w:tblLook w:val="04A0" w:firstRow="1" w:lastRow="0" w:firstColumn="1" w:lastColumn="0" w:noHBand="0" w:noVBand="1"/>
                </w:tblPr>
                <w:tblGrid>
                  <w:gridCol w:w="5194"/>
                </w:tblGrid>
                <w:tr w:rsidR="008F266F" w:rsidRPr="008E4E2A" w14:paraId="08CF1BCF" w14:textId="77777777" w:rsidTr="009B6C47">
                  <w:tc>
                    <w:tcPr>
                      <w:tcW w:w="7221" w:type="dxa"/>
                      <w:tcMar>
                        <w:top w:w="216" w:type="dxa"/>
                        <w:left w:w="115" w:type="dxa"/>
                        <w:bottom w:w="216" w:type="dxa"/>
                        <w:right w:w="115" w:type="dxa"/>
                      </w:tcMar>
                    </w:tcPr>
                    <w:p w14:paraId="1E5DEDD2" w14:textId="77777777" w:rsidR="008F266F" w:rsidRPr="00CB314C" w:rsidRDefault="008F266F" w:rsidP="008F266F">
                      <w:pPr>
                        <w:pStyle w:val="NoSpacing"/>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Mamadou </w:t>
                      </w:r>
                      <w:proofErr w:type="spellStart"/>
                      <w:r w:rsidRPr="00CB314C">
                        <w:rPr>
                          <w:rFonts w:asciiTheme="majorHAnsi" w:hAnsiTheme="majorHAnsi" w:cstheme="majorHAnsi"/>
                          <w:b/>
                          <w:bCs/>
                          <w:color w:val="002060"/>
                          <w:sz w:val="28"/>
                          <w:szCs w:val="28"/>
                          <w:lang w:val="en-US"/>
                        </w:rPr>
                        <w:t>Mouslim</w:t>
                      </w:r>
                      <w:proofErr w:type="spellEnd"/>
                      <w:r w:rsidRPr="00CB314C">
                        <w:rPr>
                          <w:rFonts w:asciiTheme="majorHAnsi" w:hAnsiTheme="majorHAnsi" w:cstheme="majorHAnsi"/>
                          <w:b/>
                          <w:bCs/>
                          <w:color w:val="002060"/>
                          <w:sz w:val="28"/>
                          <w:szCs w:val="28"/>
                          <w:lang w:val="en-US"/>
                        </w:rPr>
                        <w:t xml:space="preserve"> Diallo</w:t>
                      </w:r>
                    </w:p>
                    <w:p w14:paraId="14795481" w14:textId="77777777" w:rsidR="008F266F" w:rsidRPr="00CB314C" w:rsidRDefault="008F266F" w:rsidP="008F266F">
                      <w:pPr>
                        <w:pStyle w:val="NoSpacing"/>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Benjamin Lapointe-Pinel</w:t>
                      </w:r>
                    </w:p>
                    <w:p w14:paraId="0DAB89B8" w14:textId="77777777" w:rsidR="008F266F" w:rsidRPr="008E4E2A" w:rsidRDefault="008F266F" w:rsidP="008F266F">
                      <w:pPr>
                        <w:pStyle w:val="NoSpacing"/>
                        <w:rPr>
                          <w:rFonts w:asciiTheme="majorHAnsi" w:hAnsiTheme="majorHAnsi" w:cstheme="majorHAnsi"/>
                          <w:color w:val="002060"/>
                          <w:sz w:val="28"/>
                          <w:szCs w:val="28"/>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FateMeh</w:t>
                      </w:r>
                      <w:proofErr w:type="spellEnd"/>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Bashardoustjoubjarkouli</w:t>
                      </w:r>
                      <w:proofErr w:type="spellEnd"/>
                    </w:p>
                  </w:tc>
                </w:tr>
              </w:tbl>
              <w:p w14:paraId="711073C0" w14:textId="18D42A0D" w:rsidR="004B4784" w:rsidRPr="008E4E2A" w:rsidRDefault="004B4784" w:rsidP="004B4784">
                <w:pPr>
                  <w:pStyle w:val="NoSpacing"/>
                  <w:rPr>
                    <w:rFonts w:asciiTheme="majorHAnsi" w:hAnsiTheme="majorHAnsi" w:cstheme="majorHAnsi"/>
                    <w:color w:val="002060"/>
                    <w:sz w:val="28"/>
                    <w:szCs w:val="28"/>
                  </w:rPr>
                </w:pPr>
              </w:p>
            </w:tc>
          </w:tr>
        </w:tbl>
        <w:p w14:paraId="6530B597" w14:textId="77777777" w:rsidR="00B17B7A" w:rsidRPr="008E4E2A" w:rsidRDefault="00FC07F7" w:rsidP="00A14644">
          <w:r w:rsidRPr="008E4E2A">
            <w:rPr>
              <w:noProof/>
            </w:rPr>
            <w:drawing>
              <wp:anchor distT="0" distB="0" distL="114300" distR="114300" simplePos="0" relativeHeight="251658240" behindDoc="0" locked="0" layoutInCell="1" allowOverlap="1" wp14:anchorId="7841441D" wp14:editId="7ADEF296">
                <wp:simplePos x="0" y="0"/>
                <wp:positionH relativeFrom="margin">
                  <wp:align>center</wp:align>
                </wp:positionH>
                <wp:positionV relativeFrom="paragraph">
                  <wp:posOffset>590550</wp:posOffset>
                </wp:positionV>
                <wp:extent cx="3990975" cy="1177358"/>
                <wp:effectExtent l="0" t="0" r="0" b="3810"/>
                <wp:wrapThrough wrapText="bothSides">
                  <wp:wrapPolygon edited="0">
                    <wp:start x="7114" y="0"/>
                    <wp:lineTo x="0" y="0"/>
                    <wp:lineTo x="0" y="14330"/>
                    <wp:lineTo x="722" y="16777"/>
                    <wp:lineTo x="722" y="17476"/>
                    <wp:lineTo x="8248" y="21320"/>
                    <wp:lineTo x="9795" y="21320"/>
                    <wp:lineTo x="12475" y="21320"/>
                    <wp:lineTo x="21445" y="17476"/>
                    <wp:lineTo x="21445" y="16078"/>
                    <wp:lineTo x="20621" y="11184"/>
                    <wp:lineTo x="21239" y="5592"/>
                    <wp:lineTo x="21445" y="1049"/>
                    <wp:lineTo x="19486" y="0"/>
                    <wp:lineTo x="9279" y="0"/>
                    <wp:lineTo x="7114" y="0"/>
                  </wp:wrapPolygon>
                </wp:wrapThrough>
                <wp:docPr id="1" name="Image 1" descr="Documentation institu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1177358"/>
                        </a:xfrm>
                        <a:prstGeom prst="rect">
                          <a:avLst/>
                        </a:prstGeom>
                        <a:noFill/>
                        <a:ln>
                          <a:noFill/>
                        </a:ln>
                      </pic:spPr>
                    </pic:pic>
                  </a:graphicData>
                </a:graphic>
              </wp:anchor>
            </w:drawing>
          </w:r>
          <w:r w:rsidR="00B17B7A" w:rsidRPr="008E4E2A">
            <w:br w:type="page"/>
          </w:r>
        </w:p>
        <w:sdt>
          <w:sdtPr>
            <w:rPr>
              <w:rFonts w:asciiTheme="minorHAnsi" w:eastAsiaTheme="minorEastAsia" w:hAnsiTheme="minorHAnsi" w:cstheme="majorHAnsi"/>
              <w:b w:val="0"/>
              <w:bCs w:val="0"/>
              <w:smallCaps w:val="0"/>
              <w:sz w:val="22"/>
              <w:szCs w:val="22"/>
            </w:rPr>
            <w:id w:val="1200207372"/>
            <w:docPartObj>
              <w:docPartGallery w:val="Table of Contents"/>
              <w:docPartUnique/>
            </w:docPartObj>
          </w:sdtPr>
          <w:sdtEndPr>
            <w:rPr>
              <w:rFonts w:asciiTheme="majorHAnsi" w:hAnsiTheme="majorHAnsi"/>
              <w:sz w:val="24"/>
              <w:szCs w:val="24"/>
            </w:rPr>
          </w:sdtEndPr>
          <w:sdtContent>
            <w:p w14:paraId="18B35CE4" w14:textId="77777777" w:rsidR="00B17B7A" w:rsidRPr="008E4E2A" w:rsidRDefault="00B17B7A" w:rsidP="00A14644">
              <w:pPr>
                <w:pStyle w:val="TOCHeading"/>
              </w:pPr>
              <w:r w:rsidRPr="008E4E2A">
                <w:t>Table des matières</w:t>
              </w:r>
            </w:p>
            <w:p w14:paraId="43C64131" w14:textId="1A2DC2DF" w:rsidR="002440DC" w:rsidRDefault="00B17B7A">
              <w:pPr>
                <w:pStyle w:val="TOC1"/>
                <w:tabs>
                  <w:tab w:val="right" w:leader="dot" w:pos="9017"/>
                </w:tabs>
                <w:rPr>
                  <w:rFonts w:asciiTheme="minorHAnsi" w:hAnsiTheme="minorHAnsi" w:cstheme="minorBidi"/>
                  <w:noProof/>
                  <w:sz w:val="22"/>
                  <w:szCs w:val="22"/>
                </w:rPr>
              </w:pPr>
              <w:r w:rsidRPr="008E4E2A">
                <w:fldChar w:fldCharType="begin"/>
              </w:r>
              <w:r w:rsidRPr="008E4E2A">
                <w:instrText xml:space="preserve"> TOC \o "1-3" \h \z \u </w:instrText>
              </w:r>
              <w:r w:rsidRPr="008E4E2A">
                <w:fldChar w:fldCharType="separate"/>
              </w:r>
              <w:hyperlink w:anchor="_Toc97914945" w:history="1">
                <w:r w:rsidR="002440DC" w:rsidRPr="00124F1D">
                  <w:rPr>
                    <w:rStyle w:val="Hyperlink"/>
                    <w:noProof/>
                  </w:rPr>
                  <w:t>Introduction</w:t>
                </w:r>
                <w:r w:rsidR="002440DC">
                  <w:rPr>
                    <w:noProof/>
                    <w:webHidden/>
                  </w:rPr>
                  <w:tab/>
                </w:r>
                <w:r w:rsidR="002440DC">
                  <w:rPr>
                    <w:noProof/>
                    <w:webHidden/>
                  </w:rPr>
                  <w:fldChar w:fldCharType="begin"/>
                </w:r>
                <w:r w:rsidR="002440DC">
                  <w:rPr>
                    <w:noProof/>
                    <w:webHidden/>
                  </w:rPr>
                  <w:instrText xml:space="preserve"> PAGEREF _Toc97914945 \h </w:instrText>
                </w:r>
                <w:r w:rsidR="002440DC">
                  <w:rPr>
                    <w:noProof/>
                    <w:webHidden/>
                  </w:rPr>
                </w:r>
                <w:r w:rsidR="002440DC">
                  <w:rPr>
                    <w:noProof/>
                    <w:webHidden/>
                  </w:rPr>
                  <w:fldChar w:fldCharType="separate"/>
                </w:r>
                <w:r w:rsidR="002440DC">
                  <w:rPr>
                    <w:noProof/>
                    <w:webHidden/>
                  </w:rPr>
                  <w:t>2</w:t>
                </w:r>
                <w:r w:rsidR="002440DC">
                  <w:rPr>
                    <w:noProof/>
                    <w:webHidden/>
                  </w:rPr>
                  <w:fldChar w:fldCharType="end"/>
                </w:r>
              </w:hyperlink>
            </w:p>
            <w:p w14:paraId="27BFBA7C" w14:textId="1D2425B9" w:rsidR="002440DC" w:rsidRDefault="002440DC">
              <w:pPr>
                <w:pStyle w:val="TOC1"/>
                <w:tabs>
                  <w:tab w:val="right" w:leader="dot" w:pos="9017"/>
                </w:tabs>
                <w:rPr>
                  <w:rFonts w:asciiTheme="minorHAnsi" w:hAnsiTheme="minorHAnsi" w:cstheme="minorBidi"/>
                  <w:noProof/>
                  <w:sz w:val="22"/>
                  <w:szCs w:val="22"/>
                </w:rPr>
              </w:pPr>
              <w:hyperlink w:anchor="_Toc97914946" w:history="1">
                <w:r w:rsidRPr="00124F1D">
                  <w:rPr>
                    <w:rStyle w:val="Hyperlink"/>
                    <w:noProof/>
                  </w:rPr>
                  <w:t>Modélisation UML</w:t>
                </w:r>
                <w:r>
                  <w:rPr>
                    <w:noProof/>
                    <w:webHidden/>
                  </w:rPr>
                  <w:tab/>
                </w:r>
                <w:r>
                  <w:rPr>
                    <w:noProof/>
                    <w:webHidden/>
                  </w:rPr>
                  <w:fldChar w:fldCharType="begin"/>
                </w:r>
                <w:r>
                  <w:rPr>
                    <w:noProof/>
                    <w:webHidden/>
                  </w:rPr>
                  <w:instrText xml:space="preserve"> PAGEREF _Toc97914946 \h </w:instrText>
                </w:r>
                <w:r>
                  <w:rPr>
                    <w:noProof/>
                    <w:webHidden/>
                  </w:rPr>
                </w:r>
                <w:r>
                  <w:rPr>
                    <w:noProof/>
                    <w:webHidden/>
                  </w:rPr>
                  <w:fldChar w:fldCharType="separate"/>
                </w:r>
                <w:r>
                  <w:rPr>
                    <w:noProof/>
                    <w:webHidden/>
                  </w:rPr>
                  <w:t>4</w:t>
                </w:r>
                <w:r>
                  <w:rPr>
                    <w:noProof/>
                    <w:webHidden/>
                  </w:rPr>
                  <w:fldChar w:fldCharType="end"/>
                </w:r>
              </w:hyperlink>
            </w:p>
            <w:p w14:paraId="0161FE0B" w14:textId="543BB410" w:rsidR="002440DC" w:rsidRDefault="002440DC">
              <w:pPr>
                <w:pStyle w:val="TOC1"/>
                <w:tabs>
                  <w:tab w:val="right" w:leader="dot" w:pos="9017"/>
                </w:tabs>
                <w:rPr>
                  <w:rFonts w:asciiTheme="minorHAnsi" w:hAnsiTheme="minorHAnsi" w:cstheme="minorBidi"/>
                  <w:noProof/>
                  <w:sz w:val="22"/>
                  <w:szCs w:val="22"/>
                </w:rPr>
              </w:pPr>
              <w:hyperlink w:anchor="_Toc97914947" w:history="1">
                <w:r w:rsidRPr="00124F1D">
                  <w:rPr>
                    <w:rStyle w:val="Hyperlink"/>
                    <w:noProof/>
                  </w:rPr>
                  <w:t>Aperçu de l’application (GUI)</w:t>
                </w:r>
                <w:r>
                  <w:rPr>
                    <w:noProof/>
                    <w:webHidden/>
                  </w:rPr>
                  <w:tab/>
                </w:r>
                <w:r>
                  <w:rPr>
                    <w:noProof/>
                    <w:webHidden/>
                  </w:rPr>
                  <w:fldChar w:fldCharType="begin"/>
                </w:r>
                <w:r>
                  <w:rPr>
                    <w:noProof/>
                    <w:webHidden/>
                  </w:rPr>
                  <w:instrText xml:space="preserve"> PAGEREF _Toc97914947 \h </w:instrText>
                </w:r>
                <w:r>
                  <w:rPr>
                    <w:noProof/>
                    <w:webHidden/>
                  </w:rPr>
                </w:r>
                <w:r>
                  <w:rPr>
                    <w:noProof/>
                    <w:webHidden/>
                  </w:rPr>
                  <w:fldChar w:fldCharType="separate"/>
                </w:r>
                <w:r>
                  <w:rPr>
                    <w:noProof/>
                    <w:webHidden/>
                  </w:rPr>
                  <w:t>5</w:t>
                </w:r>
                <w:r>
                  <w:rPr>
                    <w:noProof/>
                    <w:webHidden/>
                  </w:rPr>
                  <w:fldChar w:fldCharType="end"/>
                </w:r>
              </w:hyperlink>
            </w:p>
            <w:p w14:paraId="275B9B0E" w14:textId="78491F06" w:rsidR="002440DC" w:rsidRDefault="002440DC">
              <w:pPr>
                <w:pStyle w:val="TOC1"/>
                <w:tabs>
                  <w:tab w:val="right" w:leader="dot" w:pos="9017"/>
                </w:tabs>
                <w:rPr>
                  <w:rFonts w:asciiTheme="minorHAnsi" w:hAnsiTheme="minorHAnsi" w:cstheme="minorBidi"/>
                  <w:noProof/>
                  <w:sz w:val="22"/>
                  <w:szCs w:val="22"/>
                </w:rPr>
              </w:pPr>
              <w:hyperlink w:anchor="_Toc97914948" w:history="1">
                <w:r w:rsidRPr="00124F1D">
                  <w:rPr>
                    <w:rStyle w:val="Hyperlink"/>
                    <w:noProof/>
                  </w:rPr>
                  <w:t xml:space="preserve">Algorithme du </w:t>
                </w:r>
                <m:oMath>
                  <m:r>
                    <m:rPr>
                      <m:sty m:val="bi"/>
                    </m:rPr>
                    <w:rPr>
                      <w:rStyle w:val="Hyperlink"/>
                      <w:rFonts w:ascii="Cambria Math" w:hAnsi="Cambria Math"/>
                      <w:noProof/>
                    </w:rPr>
                    <m:t>k</m:t>
                  </m:r>
                </m:oMath>
                <w:r w:rsidRPr="00124F1D">
                  <w:rPr>
                    <w:rStyle w:val="Hyperlink"/>
                    <w:noProof/>
                  </w:rPr>
                  <w:t>-NN et Résultats</w:t>
                </w:r>
                <w:r>
                  <w:rPr>
                    <w:noProof/>
                    <w:webHidden/>
                  </w:rPr>
                  <w:tab/>
                </w:r>
                <w:r>
                  <w:rPr>
                    <w:noProof/>
                    <w:webHidden/>
                  </w:rPr>
                  <w:fldChar w:fldCharType="begin"/>
                </w:r>
                <w:r>
                  <w:rPr>
                    <w:noProof/>
                    <w:webHidden/>
                  </w:rPr>
                  <w:instrText xml:space="preserve"> PAGEREF _Toc97914948 \h </w:instrText>
                </w:r>
                <w:r>
                  <w:rPr>
                    <w:noProof/>
                    <w:webHidden/>
                  </w:rPr>
                </w:r>
                <w:r>
                  <w:rPr>
                    <w:noProof/>
                    <w:webHidden/>
                  </w:rPr>
                  <w:fldChar w:fldCharType="separate"/>
                </w:r>
                <w:r>
                  <w:rPr>
                    <w:noProof/>
                    <w:webHidden/>
                  </w:rPr>
                  <w:t>10</w:t>
                </w:r>
                <w:r>
                  <w:rPr>
                    <w:noProof/>
                    <w:webHidden/>
                  </w:rPr>
                  <w:fldChar w:fldCharType="end"/>
                </w:r>
              </w:hyperlink>
            </w:p>
            <w:p w14:paraId="00581E44" w14:textId="0D1D8864" w:rsidR="002440DC" w:rsidRDefault="002440DC">
              <w:pPr>
                <w:pStyle w:val="TOC2"/>
                <w:tabs>
                  <w:tab w:val="right" w:leader="dot" w:pos="9017"/>
                </w:tabs>
                <w:rPr>
                  <w:rFonts w:asciiTheme="minorHAnsi" w:hAnsiTheme="minorHAnsi" w:cstheme="minorBidi"/>
                  <w:noProof/>
                  <w:sz w:val="22"/>
                  <w:szCs w:val="22"/>
                </w:rPr>
              </w:pPr>
              <w:hyperlink w:anchor="_Toc97914949" w:history="1">
                <w:r w:rsidRPr="00124F1D">
                  <w:rPr>
                    <w:rStyle w:val="Hyperlink"/>
                    <w:noProof/>
                  </w:rPr>
                  <w:t>Identifier toutes les distances depuis l’échantillon</w:t>
                </w:r>
                <w:r>
                  <w:rPr>
                    <w:noProof/>
                    <w:webHidden/>
                  </w:rPr>
                  <w:tab/>
                </w:r>
                <w:r>
                  <w:rPr>
                    <w:noProof/>
                    <w:webHidden/>
                  </w:rPr>
                  <w:fldChar w:fldCharType="begin"/>
                </w:r>
                <w:r>
                  <w:rPr>
                    <w:noProof/>
                    <w:webHidden/>
                  </w:rPr>
                  <w:instrText xml:space="preserve"> PAGEREF _Toc97914949 \h </w:instrText>
                </w:r>
                <w:r>
                  <w:rPr>
                    <w:noProof/>
                    <w:webHidden/>
                  </w:rPr>
                </w:r>
                <w:r>
                  <w:rPr>
                    <w:noProof/>
                    <w:webHidden/>
                  </w:rPr>
                  <w:fldChar w:fldCharType="separate"/>
                </w:r>
                <w:r>
                  <w:rPr>
                    <w:noProof/>
                    <w:webHidden/>
                  </w:rPr>
                  <w:t>10</w:t>
                </w:r>
                <w:r>
                  <w:rPr>
                    <w:noProof/>
                    <w:webHidden/>
                  </w:rPr>
                  <w:fldChar w:fldCharType="end"/>
                </w:r>
              </w:hyperlink>
            </w:p>
            <w:p w14:paraId="4F8DBBD4" w14:textId="307FB94B" w:rsidR="002440DC" w:rsidRDefault="002440DC">
              <w:pPr>
                <w:pStyle w:val="TOC2"/>
                <w:tabs>
                  <w:tab w:val="right" w:leader="dot" w:pos="9017"/>
                </w:tabs>
                <w:rPr>
                  <w:rFonts w:asciiTheme="minorHAnsi" w:hAnsiTheme="minorHAnsi" w:cstheme="minorBidi"/>
                  <w:noProof/>
                  <w:sz w:val="22"/>
                  <w:szCs w:val="22"/>
                </w:rPr>
              </w:pPr>
              <w:hyperlink w:anchor="_Toc97914950" w:history="1">
                <w:r w:rsidRPr="00124F1D">
                  <w:rPr>
                    <w:rStyle w:val="Hyperlink"/>
                    <w:noProof/>
                  </w:rPr>
                  <w:t>Trouver les K plus proches voisins</w:t>
                </w:r>
                <w:r>
                  <w:rPr>
                    <w:noProof/>
                    <w:webHidden/>
                  </w:rPr>
                  <w:tab/>
                </w:r>
                <w:r>
                  <w:rPr>
                    <w:noProof/>
                    <w:webHidden/>
                  </w:rPr>
                  <w:fldChar w:fldCharType="begin"/>
                </w:r>
                <w:r>
                  <w:rPr>
                    <w:noProof/>
                    <w:webHidden/>
                  </w:rPr>
                  <w:instrText xml:space="preserve"> PAGEREF _Toc97914950 \h </w:instrText>
                </w:r>
                <w:r>
                  <w:rPr>
                    <w:noProof/>
                    <w:webHidden/>
                  </w:rPr>
                </w:r>
                <w:r>
                  <w:rPr>
                    <w:noProof/>
                    <w:webHidden/>
                  </w:rPr>
                  <w:fldChar w:fldCharType="separate"/>
                </w:r>
                <w:r>
                  <w:rPr>
                    <w:noProof/>
                    <w:webHidden/>
                  </w:rPr>
                  <w:t>10</w:t>
                </w:r>
                <w:r>
                  <w:rPr>
                    <w:noProof/>
                    <w:webHidden/>
                  </w:rPr>
                  <w:fldChar w:fldCharType="end"/>
                </w:r>
              </w:hyperlink>
            </w:p>
            <w:p w14:paraId="0B6BA127" w14:textId="453F21C5" w:rsidR="002440DC" w:rsidRDefault="002440DC">
              <w:pPr>
                <w:pStyle w:val="TOC1"/>
                <w:tabs>
                  <w:tab w:val="right" w:leader="dot" w:pos="9017"/>
                </w:tabs>
                <w:rPr>
                  <w:rFonts w:asciiTheme="minorHAnsi" w:hAnsiTheme="minorHAnsi" w:cstheme="minorBidi"/>
                  <w:noProof/>
                  <w:sz w:val="22"/>
                  <w:szCs w:val="22"/>
                </w:rPr>
              </w:pPr>
              <w:hyperlink w:anchor="_Toc97914951" w:history="1">
                <w:r w:rsidRPr="00124F1D">
                  <w:rPr>
                    <w:rStyle w:val="Hyperlink"/>
                    <w:noProof/>
                  </w:rPr>
                  <w:t>Problèmes et Difficultés rencontrées</w:t>
                </w:r>
                <w:r>
                  <w:rPr>
                    <w:noProof/>
                    <w:webHidden/>
                  </w:rPr>
                  <w:tab/>
                </w:r>
                <w:r>
                  <w:rPr>
                    <w:noProof/>
                    <w:webHidden/>
                  </w:rPr>
                  <w:fldChar w:fldCharType="begin"/>
                </w:r>
                <w:r>
                  <w:rPr>
                    <w:noProof/>
                    <w:webHidden/>
                  </w:rPr>
                  <w:instrText xml:space="preserve"> PAGEREF _Toc97914951 \h </w:instrText>
                </w:r>
                <w:r>
                  <w:rPr>
                    <w:noProof/>
                    <w:webHidden/>
                  </w:rPr>
                </w:r>
                <w:r>
                  <w:rPr>
                    <w:noProof/>
                    <w:webHidden/>
                  </w:rPr>
                  <w:fldChar w:fldCharType="separate"/>
                </w:r>
                <w:r>
                  <w:rPr>
                    <w:noProof/>
                    <w:webHidden/>
                  </w:rPr>
                  <w:t>12</w:t>
                </w:r>
                <w:r>
                  <w:rPr>
                    <w:noProof/>
                    <w:webHidden/>
                  </w:rPr>
                  <w:fldChar w:fldCharType="end"/>
                </w:r>
              </w:hyperlink>
            </w:p>
            <w:p w14:paraId="3B121947" w14:textId="0B7AD8EA" w:rsidR="002440DC" w:rsidRDefault="002440DC">
              <w:pPr>
                <w:pStyle w:val="TOC1"/>
                <w:tabs>
                  <w:tab w:val="right" w:leader="dot" w:pos="9017"/>
                </w:tabs>
                <w:rPr>
                  <w:rFonts w:asciiTheme="minorHAnsi" w:hAnsiTheme="minorHAnsi" w:cstheme="minorBidi"/>
                  <w:noProof/>
                  <w:sz w:val="22"/>
                  <w:szCs w:val="22"/>
                </w:rPr>
              </w:pPr>
              <w:hyperlink w:anchor="_Toc97914952" w:history="1">
                <w:r w:rsidRPr="00124F1D">
                  <w:rPr>
                    <w:rStyle w:val="Hyperlink"/>
                    <w:noProof/>
                  </w:rPr>
                  <w:t>Conclusion</w:t>
                </w:r>
                <w:r>
                  <w:rPr>
                    <w:noProof/>
                    <w:webHidden/>
                  </w:rPr>
                  <w:tab/>
                </w:r>
                <w:r>
                  <w:rPr>
                    <w:noProof/>
                    <w:webHidden/>
                  </w:rPr>
                  <w:fldChar w:fldCharType="begin"/>
                </w:r>
                <w:r>
                  <w:rPr>
                    <w:noProof/>
                    <w:webHidden/>
                  </w:rPr>
                  <w:instrText xml:space="preserve"> PAGEREF _Toc97914952 \h </w:instrText>
                </w:r>
                <w:r>
                  <w:rPr>
                    <w:noProof/>
                    <w:webHidden/>
                  </w:rPr>
                </w:r>
                <w:r>
                  <w:rPr>
                    <w:noProof/>
                    <w:webHidden/>
                  </w:rPr>
                  <w:fldChar w:fldCharType="separate"/>
                </w:r>
                <w:r>
                  <w:rPr>
                    <w:noProof/>
                    <w:webHidden/>
                  </w:rPr>
                  <w:t>12</w:t>
                </w:r>
                <w:r>
                  <w:rPr>
                    <w:noProof/>
                    <w:webHidden/>
                  </w:rPr>
                  <w:fldChar w:fldCharType="end"/>
                </w:r>
              </w:hyperlink>
            </w:p>
            <w:p w14:paraId="406096E7" w14:textId="3CC09E61" w:rsidR="002440DC" w:rsidRDefault="002440DC">
              <w:pPr>
                <w:pStyle w:val="TOC1"/>
                <w:tabs>
                  <w:tab w:val="right" w:leader="dot" w:pos="9017"/>
                </w:tabs>
                <w:rPr>
                  <w:rFonts w:asciiTheme="minorHAnsi" w:hAnsiTheme="minorHAnsi" w:cstheme="minorBidi"/>
                  <w:noProof/>
                  <w:sz w:val="22"/>
                  <w:szCs w:val="22"/>
                </w:rPr>
              </w:pPr>
              <w:hyperlink w:anchor="_Toc97914953" w:history="1">
                <w:r w:rsidRPr="00124F1D">
                  <w:rPr>
                    <w:rStyle w:val="Hyperlink"/>
                    <w:noProof/>
                  </w:rPr>
                  <w:t>Références</w:t>
                </w:r>
                <w:r>
                  <w:rPr>
                    <w:noProof/>
                    <w:webHidden/>
                  </w:rPr>
                  <w:tab/>
                </w:r>
                <w:r>
                  <w:rPr>
                    <w:noProof/>
                    <w:webHidden/>
                  </w:rPr>
                  <w:fldChar w:fldCharType="begin"/>
                </w:r>
                <w:r>
                  <w:rPr>
                    <w:noProof/>
                    <w:webHidden/>
                  </w:rPr>
                  <w:instrText xml:space="preserve"> PAGEREF _Toc97914953 \h </w:instrText>
                </w:r>
                <w:r>
                  <w:rPr>
                    <w:noProof/>
                    <w:webHidden/>
                  </w:rPr>
                </w:r>
                <w:r>
                  <w:rPr>
                    <w:noProof/>
                    <w:webHidden/>
                  </w:rPr>
                  <w:fldChar w:fldCharType="separate"/>
                </w:r>
                <w:r>
                  <w:rPr>
                    <w:noProof/>
                    <w:webHidden/>
                  </w:rPr>
                  <w:t>13</w:t>
                </w:r>
                <w:r>
                  <w:rPr>
                    <w:noProof/>
                    <w:webHidden/>
                  </w:rPr>
                  <w:fldChar w:fldCharType="end"/>
                </w:r>
              </w:hyperlink>
            </w:p>
            <w:p w14:paraId="6F303DF1" w14:textId="5489FB27" w:rsidR="00B17B7A" w:rsidRPr="008E4E2A" w:rsidRDefault="00B17B7A" w:rsidP="00A14644">
              <w:r w:rsidRPr="008E4E2A">
                <w:fldChar w:fldCharType="end"/>
              </w:r>
            </w:p>
          </w:sdtContent>
        </w:sdt>
        <w:p w14:paraId="28C527CF" w14:textId="77777777" w:rsidR="00B17B7A" w:rsidRPr="008E4E2A" w:rsidRDefault="00B17B7A" w:rsidP="00A14644">
          <w:pPr>
            <w:pStyle w:val="TOCHeading"/>
            <w:rPr>
              <w:sz w:val="56"/>
              <w:szCs w:val="56"/>
            </w:rPr>
          </w:pPr>
          <w:r w:rsidRPr="008E4E2A">
            <w:t xml:space="preserve"> </w:t>
          </w:r>
          <w:r w:rsidRPr="008E4E2A">
            <w:br w:type="page"/>
          </w:r>
        </w:p>
      </w:sdtContent>
    </w:sdt>
    <w:p w14:paraId="2E950159" w14:textId="77777777" w:rsidR="00855982" w:rsidRPr="008E4E2A" w:rsidRDefault="00B17B7A" w:rsidP="00A14644">
      <w:pPr>
        <w:pStyle w:val="Heading1"/>
      </w:pPr>
      <w:bookmarkStart w:id="0" w:name="_Toc97914945"/>
      <w:r w:rsidRPr="008E4E2A">
        <w:lastRenderedPageBreak/>
        <w:t>Introduction</w:t>
      </w:r>
      <w:bookmarkEnd w:id="0"/>
    </w:p>
    <w:p w14:paraId="7F3BAE1F" w14:textId="342A4616" w:rsidR="009A1F3B" w:rsidRDefault="00737BCB" w:rsidP="00A14644">
      <w:r>
        <w:t xml:space="preserve">Ce travail a été réalisé dans le cadre des </w:t>
      </w:r>
      <w:proofErr w:type="spellStart"/>
      <w:r>
        <w:t>TP</w:t>
      </w:r>
      <w:r w:rsidR="00863B1E">
        <w:t>s</w:t>
      </w:r>
      <w:proofErr w:type="spellEnd"/>
      <w:r>
        <w:t xml:space="preserve"> dans le cours de Programmation Orientée Objet Avancée. Le travail consiste à concevoir une </w:t>
      </w:r>
      <w:r w:rsidRPr="008E4E2A">
        <w:t xml:space="preserve">application de bureau destinée aux médecins </w:t>
      </w:r>
      <w:r>
        <w:t xml:space="preserve">qui </w:t>
      </w:r>
      <w:r w:rsidR="00863B1E">
        <w:t>est permettra aux médecins</w:t>
      </w:r>
      <w:r>
        <w:t xml:space="preserve"> de faire des diagnostique</w:t>
      </w:r>
      <w:r w:rsidR="00863B1E">
        <w:t>s</w:t>
      </w:r>
      <w:r>
        <w:t xml:space="preserve"> par l’intelligence artificielle à l’aide de l’algorithme </w:t>
      </w:r>
      <w:proofErr w:type="gramStart"/>
      <w:r w:rsidRPr="003D4617">
        <w:rPr>
          <w:b/>
          <w:bCs/>
        </w:rPr>
        <w:t>KNN</w:t>
      </w:r>
      <w:r w:rsidR="009A1F3B">
        <w:t>(</w:t>
      </w:r>
      <w:proofErr w:type="gramEnd"/>
      <w:r w:rsidR="009A1F3B">
        <w:t>K-</w:t>
      </w:r>
      <w:proofErr w:type="spellStart"/>
      <w:r w:rsidR="009A1F3B">
        <w:t>Nearest</w:t>
      </w:r>
      <w:proofErr w:type="spellEnd"/>
      <w:r w:rsidR="009A1F3B">
        <w:t xml:space="preserve"> Neighbors)</w:t>
      </w:r>
      <w:r>
        <w:t xml:space="preserve">. </w:t>
      </w:r>
    </w:p>
    <w:p w14:paraId="6C0B3C75" w14:textId="3813D5A6" w:rsidR="00737BCB" w:rsidRPr="00AD6787" w:rsidRDefault="00737BCB" w:rsidP="00A14644">
      <w:r w:rsidRPr="008E4E2A">
        <w:t xml:space="preserve">Pour la réalisation de notre </w:t>
      </w:r>
      <w:r>
        <w:t xml:space="preserve">projet </w:t>
      </w:r>
      <w:r w:rsidRPr="008E4E2A">
        <w:t>conformément à l’énoncé, nous avons utilisé plusieurs méthodes apprises en cours notamment la technique de</w:t>
      </w:r>
      <w:r w:rsidR="009A1F3B">
        <w:t xml:space="preserve"> la</w:t>
      </w:r>
      <w:r w:rsidRPr="008E4E2A">
        <w:t xml:space="preserve"> </w:t>
      </w:r>
      <w:r w:rsidRPr="003D4617">
        <w:rPr>
          <w:b/>
          <w:bCs/>
        </w:rPr>
        <w:t>programmation orientée objet</w:t>
      </w:r>
      <w:r w:rsidRPr="008E4E2A">
        <w:t xml:space="preserve"> </w:t>
      </w:r>
      <w:r w:rsidR="009A1F3B">
        <w:t>pour</w:t>
      </w:r>
      <w:r w:rsidRPr="008E4E2A">
        <w:t xml:space="preserve"> </w:t>
      </w:r>
      <w:r w:rsidR="00A5135A">
        <w:t>définir les modèles de classes dans</w:t>
      </w:r>
      <w:r w:rsidRPr="008E4E2A">
        <w:t xml:space="preserve"> notre code, la conception des interfaces graphiques avec </w:t>
      </w:r>
      <w:r>
        <w:t xml:space="preserve">le </w:t>
      </w:r>
      <w:r w:rsidRPr="003D4617">
        <w:rPr>
          <w:b/>
          <w:bCs/>
        </w:rPr>
        <w:t>Framework WPF</w:t>
      </w:r>
      <w:r>
        <w:t xml:space="preserve"> (Windows </w:t>
      </w:r>
      <w:proofErr w:type="spellStart"/>
      <w:r>
        <w:t>Presentation</w:t>
      </w:r>
      <w:proofErr w:type="spellEnd"/>
      <w:r>
        <w:t xml:space="preserve"> </w:t>
      </w:r>
      <w:proofErr w:type="spellStart"/>
      <w:r>
        <w:t>Fundation</w:t>
      </w:r>
      <w:proofErr w:type="spellEnd"/>
      <w:r>
        <w:t>)</w:t>
      </w:r>
      <w:r w:rsidRPr="008E4E2A">
        <w:t xml:space="preserve"> combiné à l’algorithmique </w:t>
      </w:r>
      <w:r>
        <w:t xml:space="preserve">des plus proches voisins </w:t>
      </w:r>
      <w:proofErr w:type="gramStart"/>
      <w:r w:rsidRPr="008E4E2A">
        <w:t>KNN</w:t>
      </w:r>
      <w:r>
        <w:t>(</w:t>
      </w:r>
      <w:proofErr w:type="gramEnd"/>
      <w:r>
        <w:t>K-</w:t>
      </w:r>
      <w:proofErr w:type="spellStart"/>
      <w:r>
        <w:t>Nearest</w:t>
      </w:r>
      <w:proofErr w:type="spellEnd"/>
      <w:r>
        <w:t xml:space="preserve"> Neighbors)</w:t>
      </w:r>
      <w:r w:rsidR="00A5135A">
        <w:t xml:space="preserve"> pour la réalisation de</w:t>
      </w:r>
      <w:r w:rsidR="003D4617">
        <w:t>s résultats souhaités</w:t>
      </w:r>
      <w:r w:rsidRPr="008E4E2A">
        <w:t>.</w:t>
      </w:r>
    </w:p>
    <w:p w14:paraId="70B1FAEB" w14:textId="77777777" w:rsidR="00251888" w:rsidRDefault="00737BCB" w:rsidP="00A14644">
      <w:pPr>
        <w:pStyle w:val="NormalWeb"/>
      </w:pPr>
      <w:r w:rsidRPr="00AD6787">
        <w:t xml:space="preserve">De ce fait, les technologies utilisées sont </w:t>
      </w:r>
      <w:r w:rsidRPr="003D4617">
        <w:rPr>
          <w:b/>
          <w:bCs/>
        </w:rPr>
        <w:t xml:space="preserve">Visual Studio 2022 </w:t>
      </w:r>
      <w:r w:rsidRPr="003D4617">
        <w:rPr>
          <w:b/>
          <w:bCs/>
          <w:color w:val="000000"/>
        </w:rPr>
        <w:t>Community</w:t>
      </w:r>
      <w:r w:rsidRPr="00AD6787">
        <w:rPr>
          <w:color w:val="000000"/>
        </w:rPr>
        <w:t xml:space="preserve"> qui facilite grandement la performance de notre code en l’analysant et </w:t>
      </w:r>
      <w:r w:rsidR="003D4617">
        <w:rPr>
          <w:color w:val="000000"/>
        </w:rPr>
        <w:t xml:space="preserve">en </w:t>
      </w:r>
      <w:r w:rsidRPr="00AD6787">
        <w:rPr>
          <w:color w:val="000000"/>
        </w:rPr>
        <w:t>le simplifiant</w:t>
      </w:r>
      <w:r w:rsidRPr="008E4E2A">
        <w:t xml:space="preserve"> </w:t>
      </w:r>
      <w:r>
        <w:t>ainsi que</w:t>
      </w:r>
      <w:r w:rsidRPr="008E4E2A">
        <w:t xml:space="preserve"> la librairie externe </w:t>
      </w:r>
      <w:proofErr w:type="spellStart"/>
      <w:r w:rsidRPr="003D4617">
        <w:rPr>
          <w:b/>
          <w:bCs/>
        </w:rPr>
        <w:t>CSVHelper</w:t>
      </w:r>
      <w:proofErr w:type="spellEnd"/>
      <w:r w:rsidRPr="008E4E2A">
        <w:t xml:space="preserve"> qu</w:t>
      </w:r>
      <w:r>
        <w:t>e</w:t>
      </w:r>
      <w:r w:rsidRPr="008E4E2A">
        <w:t xml:space="preserve"> </w:t>
      </w:r>
      <w:r w:rsidRPr="00D36E6C">
        <w:t>nous avons installé</w:t>
      </w:r>
      <w:r w:rsidR="00F168E2">
        <w:t>e</w:t>
      </w:r>
      <w:r w:rsidRPr="00D36E6C">
        <w:t xml:space="preserve"> dans les </w:t>
      </w:r>
      <w:r w:rsidRPr="00251888">
        <w:rPr>
          <w:i/>
          <w:iCs/>
        </w:rPr>
        <w:t>Tools</w:t>
      </w:r>
      <w:r w:rsidRPr="003E1714">
        <w:t xml:space="preserve"> avec le gestionnaire </w:t>
      </w:r>
      <w:proofErr w:type="spellStart"/>
      <w:r w:rsidRPr="003E1714">
        <w:t>Nuget</w:t>
      </w:r>
      <w:proofErr w:type="spellEnd"/>
      <w:r w:rsidRPr="003E1714">
        <w:t xml:space="preserve"> pour </w:t>
      </w:r>
      <w:r w:rsidR="00251888">
        <w:t xml:space="preserve">faciliter </w:t>
      </w:r>
      <w:r w:rsidRPr="003E1714">
        <w:t>l’</w:t>
      </w:r>
      <w:proofErr w:type="spellStart"/>
      <w:r w:rsidRPr="003E1714">
        <w:t>upload</w:t>
      </w:r>
      <w:proofErr w:type="spellEnd"/>
      <w:r w:rsidRPr="003E1714">
        <w:t xml:space="preserve"> de</w:t>
      </w:r>
      <w:r w:rsidR="00251888">
        <w:t xml:space="preserve"> no</w:t>
      </w:r>
      <w:r w:rsidRPr="003E1714">
        <w:t>s fichiers</w:t>
      </w:r>
      <w:r w:rsidR="00251888">
        <w:t xml:space="preserve"> de tests et de références</w:t>
      </w:r>
      <w:r w:rsidRPr="003E1714">
        <w:t xml:space="preserve">. </w:t>
      </w:r>
    </w:p>
    <w:p w14:paraId="08B33A16" w14:textId="77777777" w:rsidR="00251888" w:rsidRDefault="00251888" w:rsidP="00A14644">
      <w:pPr>
        <w:pStyle w:val="NormalWeb"/>
      </w:pPr>
    </w:p>
    <w:p w14:paraId="061B511D" w14:textId="1C66875E" w:rsidR="00737BCB" w:rsidRPr="003E1714" w:rsidRDefault="00737BCB" w:rsidP="00A14644">
      <w:pPr>
        <w:pStyle w:val="NormalWeb"/>
        <w:rPr>
          <w:sz w:val="22"/>
          <w:szCs w:val="22"/>
        </w:rPr>
      </w:pPr>
      <w:r w:rsidRPr="003E1714">
        <w:t xml:space="preserve">En plus nous avons opté pour le design pattern </w:t>
      </w:r>
      <w:r w:rsidRPr="003E1714">
        <w:rPr>
          <w:b/>
          <w:bCs/>
        </w:rPr>
        <w:t>MVVM</w:t>
      </w:r>
      <w:r w:rsidR="00251888">
        <w:t xml:space="preserve"> afin</w:t>
      </w:r>
      <w:r w:rsidRPr="003E1714">
        <w:t xml:space="preserve"> </w:t>
      </w:r>
      <w:r w:rsidR="00251888">
        <w:t>d’</w:t>
      </w:r>
      <w:r w:rsidRPr="003E1714">
        <w:t>organiser les éléments de notre logiciel avec chacun son rôle.</w:t>
      </w:r>
      <w:r>
        <w:t xml:space="preserve"> </w:t>
      </w:r>
      <w:r w:rsidRPr="003E1714">
        <w:t>C</w:t>
      </w:r>
      <w:r w:rsidR="003C5EB1">
        <w:t>ela a été</w:t>
      </w:r>
      <w:r w:rsidRPr="003E1714">
        <w:t xml:space="preserve"> fondamental pour structurer notre programme.</w:t>
      </w:r>
      <w:r w:rsidR="003C5EB1">
        <w:t xml:space="preserve"> Voir la capture.</w:t>
      </w:r>
    </w:p>
    <w:p w14:paraId="61037BB5" w14:textId="77777777" w:rsidR="00737BCB" w:rsidRPr="003E1714" w:rsidRDefault="00737BCB" w:rsidP="00A14644"/>
    <w:p w14:paraId="58687062" w14:textId="77777777" w:rsidR="002D3FB5" w:rsidRDefault="00B80C89" w:rsidP="00A14644">
      <w:r>
        <w:rPr>
          <w:noProof/>
        </w:rPr>
        <w:drawing>
          <wp:inline distT="0" distB="0" distL="0" distR="0" wp14:anchorId="27DC2983" wp14:editId="4F5CEC5A">
            <wp:extent cx="5732145" cy="3111909"/>
            <wp:effectExtent l="0" t="0" r="1905" b="0"/>
            <wp:docPr id="9" name="Image 9"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moniteur, noir&#10;&#10;Description générée automatiquement"/>
                    <pic:cNvPicPr/>
                  </pic:nvPicPr>
                  <pic:blipFill rotWithShape="1">
                    <a:blip r:embed="rId12"/>
                    <a:srcRect b="3493"/>
                    <a:stretch/>
                  </pic:blipFill>
                  <pic:spPr bwMode="auto">
                    <a:xfrm>
                      <a:off x="0" y="0"/>
                      <a:ext cx="5732145" cy="3111909"/>
                    </a:xfrm>
                    <a:prstGeom prst="rect">
                      <a:avLst/>
                    </a:prstGeom>
                    <a:ln>
                      <a:noFill/>
                    </a:ln>
                    <a:extLst>
                      <a:ext uri="{53640926-AAD7-44D8-BBD7-CCE9431645EC}">
                        <a14:shadowObscured xmlns:a14="http://schemas.microsoft.com/office/drawing/2010/main"/>
                      </a:ext>
                    </a:extLst>
                  </pic:spPr>
                </pic:pic>
              </a:graphicData>
            </a:graphic>
          </wp:inline>
        </w:drawing>
      </w:r>
    </w:p>
    <w:p w14:paraId="5DADB51B" w14:textId="316879F9" w:rsidR="00737BCB" w:rsidRDefault="002D3FB5" w:rsidP="00A14644">
      <w:pPr>
        <w:pStyle w:val="Caption"/>
        <w:rPr>
          <w:szCs w:val="24"/>
        </w:rPr>
      </w:pPr>
      <w:r>
        <w:t xml:space="preserve">Figure </w:t>
      </w:r>
      <w:r w:rsidR="008E134D">
        <w:fldChar w:fldCharType="begin"/>
      </w:r>
      <w:r w:rsidR="008E134D">
        <w:instrText xml:space="preserve"> SEQ Figure \* ARABIC </w:instrText>
      </w:r>
      <w:r w:rsidR="008E134D">
        <w:fldChar w:fldCharType="separate"/>
      </w:r>
      <w:r w:rsidR="00AD1B6D">
        <w:rPr>
          <w:noProof/>
        </w:rPr>
        <w:t>1</w:t>
      </w:r>
      <w:r w:rsidR="008E134D">
        <w:rPr>
          <w:noProof/>
        </w:rPr>
        <w:fldChar w:fldCharType="end"/>
      </w:r>
      <w:r>
        <w:t xml:space="preserve"> - Structure de notre programme avec MVVM</w:t>
      </w:r>
    </w:p>
    <w:p w14:paraId="6C09AB4A" w14:textId="1F285BBE" w:rsidR="00737BCB" w:rsidRDefault="00737BCB" w:rsidP="00A14644">
      <w:pPr>
        <w:pStyle w:val="NormalWeb"/>
      </w:pPr>
      <w:r w:rsidRPr="00990516">
        <w:lastRenderedPageBreak/>
        <w:t>Si vous voulez apprendre à coder, le meilleur moyen c’est d’écrire le plus possible de code. C’est ce que nous tenter de faire ici</w:t>
      </w:r>
      <w:r w:rsidR="0063094C">
        <w:t xml:space="preserve"> en utilisant l’IDE </w:t>
      </w:r>
      <w:r w:rsidRPr="00990516">
        <w:t xml:space="preserve">VS Community </w:t>
      </w:r>
      <w:r w:rsidR="0063094C">
        <w:t xml:space="preserve">qui </w:t>
      </w:r>
      <w:r w:rsidRPr="00990516">
        <w:t xml:space="preserve">est un outil puissant qui intègre plusieurs langages POO notamment en </w:t>
      </w:r>
      <w:proofErr w:type="spellStart"/>
      <w:r w:rsidRPr="00990516">
        <w:t>Csharp</w:t>
      </w:r>
      <w:proofErr w:type="spellEnd"/>
      <w:r w:rsidRPr="00990516">
        <w:t xml:space="preserve"> où des milliers d’applications roulent. </w:t>
      </w:r>
    </w:p>
    <w:p w14:paraId="49FD37F5" w14:textId="6A54557F" w:rsidR="00737BCB" w:rsidRPr="00990516" w:rsidRDefault="00737BCB" w:rsidP="00A14644">
      <w:pPr>
        <w:rPr>
          <w:lang w:eastAsia="fr-FR"/>
        </w:rPr>
      </w:pPr>
      <w:r w:rsidRPr="00990516">
        <w:rPr>
          <w:lang w:eastAsia="fr-FR"/>
        </w:rPr>
        <w:t>Le langage de programmation C# permet de créer de nombreux types d’applications, par exemple :</w:t>
      </w:r>
    </w:p>
    <w:p w14:paraId="1258986F" w14:textId="4C737C51" w:rsidR="00737BCB" w:rsidRPr="00990516" w:rsidRDefault="00737BCB" w:rsidP="00A14644">
      <w:pPr>
        <w:pStyle w:val="ListParagraph"/>
        <w:numPr>
          <w:ilvl w:val="0"/>
          <w:numId w:val="30"/>
        </w:numPr>
        <w:rPr>
          <w:lang w:eastAsia="fr-FR"/>
        </w:rPr>
      </w:pPr>
      <w:r w:rsidRPr="00990516">
        <w:rPr>
          <w:lang w:eastAsia="fr-FR"/>
        </w:rPr>
        <w:t>Applications métier</w:t>
      </w:r>
      <w:r w:rsidR="00F168E2">
        <w:rPr>
          <w:lang w:eastAsia="fr-FR"/>
        </w:rPr>
        <w:t>s</w:t>
      </w:r>
      <w:r w:rsidRPr="00990516">
        <w:rPr>
          <w:lang w:eastAsia="fr-FR"/>
        </w:rPr>
        <w:t xml:space="preserve"> pour capturer, analyser et traiter les données</w:t>
      </w:r>
    </w:p>
    <w:p w14:paraId="6BDC9969" w14:textId="77777777" w:rsidR="00737BCB" w:rsidRPr="00990516" w:rsidRDefault="00737BCB" w:rsidP="00A14644">
      <w:pPr>
        <w:pStyle w:val="ListParagraph"/>
        <w:numPr>
          <w:ilvl w:val="0"/>
          <w:numId w:val="30"/>
        </w:numPr>
        <w:rPr>
          <w:lang w:eastAsia="fr-FR"/>
        </w:rPr>
      </w:pPr>
      <w:r w:rsidRPr="00990516">
        <w:rPr>
          <w:lang w:eastAsia="fr-FR"/>
        </w:rPr>
        <w:t>Applications web dynamiques accessibles à partir d’un navigateur web</w:t>
      </w:r>
    </w:p>
    <w:p w14:paraId="08F64F1A" w14:textId="77777777" w:rsidR="00737BCB" w:rsidRPr="00990516" w:rsidRDefault="00737BCB" w:rsidP="00A14644">
      <w:pPr>
        <w:pStyle w:val="ListParagraph"/>
        <w:numPr>
          <w:ilvl w:val="0"/>
          <w:numId w:val="30"/>
        </w:numPr>
        <w:rPr>
          <w:lang w:eastAsia="fr-FR"/>
        </w:rPr>
      </w:pPr>
      <w:r w:rsidRPr="00990516">
        <w:rPr>
          <w:lang w:eastAsia="fr-FR"/>
        </w:rPr>
        <w:t>Jeux 2D et 3D</w:t>
      </w:r>
    </w:p>
    <w:p w14:paraId="6C4558F5" w14:textId="77777777" w:rsidR="00737BCB" w:rsidRPr="00990516" w:rsidRDefault="00737BCB" w:rsidP="00A14644">
      <w:pPr>
        <w:pStyle w:val="ListParagraph"/>
        <w:numPr>
          <w:ilvl w:val="0"/>
          <w:numId w:val="30"/>
        </w:numPr>
        <w:rPr>
          <w:lang w:eastAsia="fr-FR"/>
        </w:rPr>
      </w:pPr>
      <w:r w:rsidRPr="00990516">
        <w:rPr>
          <w:lang w:eastAsia="fr-FR"/>
        </w:rPr>
        <w:t>Applications financières et scientifiques</w:t>
      </w:r>
    </w:p>
    <w:p w14:paraId="3B7297E7" w14:textId="77777777" w:rsidR="00737BCB" w:rsidRPr="00990516" w:rsidRDefault="00737BCB" w:rsidP="00A14644">
      <w:pPr>
        <w:pStyle w:val="ListParagraph"/>
        <w:numPr>
          <w:ilvl w:val="0"/>
          <w:numId w:val="30"/>
        </w:numPr>
        <w:rPr>
          <w:lang w:eastAsia="fr-FR"/>
        </w:rPr>
      </w:pPr>
      <w:r w:rsidRPr="00990516">
        <w:rPr>
          <w:lang w:eastAsia="fr-FR"/>
        </w:rPr>
        <w:t>Applications cloud</w:t>
      </w:r>
    </w:p>
    <w:p w14:paraId="363A5E26" w14:textId="77777777" w:rsidR="00737BCB" w:rsidRPr="00990516" w:rsidRDefault="00737BCB" w:rsidP="00A14644">
      <w:pPr>
        <w:pStyle w:val="ListParagraph"/>
        <w:numPr>
          <w:ilvl w:val="0"/>
          <w:numId w:val="30"/>
        </w:numPr>
        <w:rPr>
          <w:lang w:eastAsia="fr-FR"/>
        </w:rPr>
      </w:pPr>
      <w:r w:rsidRPr="00990516">
        <w:rPr>
          <w:lang w:eastAsia="fr-FR"/>
        </w:rPr>
        <w:t>Applications mobiles</w:t>
      </w:r>
    </w:p>
    <w:p w14:paraId="783A9A7D" w14:textId="77777777" w:rsidR="00737BCB" w:rsidRPr="00990516" w:rsidRDefault="00737BCB" w:rsidP="00A14644">
      <w:pPr>
        <w:pStyle w:val="NormalWeb"/>
      </w:pPr>
    </w:p>
    <w:p w14:paraId="3600AD1D" w14:textId="7D720CCE" w:rsidR="00737BCB" w:rsidRPr="00B44D70" w:rsidRDefault="00737BCB" w:rsidP="00A14644">
      <w:pPr>
        <w:rPr>
          <w:color w:val="000000" w:themeColor="text1"/>
        </w:rPr>
      </w:pPr>
      <w:r>
        <w:t>Pour revenir à notre projet</w:t>
      </w:r>
      <w:r w:rsidR="0063094C">
        <w:t>, l</w:t>
      </w:r>
      <w:r w:rsidRPr="00D36E6C">
        <w:t xml:space="preserve">’objectif dans un premier temps est </w:t>
      </w:r>
      <w:r w:rsidR="003E70D7">
        <w:t xml:space="preserve">de </w:t>
      </w:r>
      <w:r w:rsidRPr="00D36E6C">
        <w:t xml:space="preserve">pouvoir </w:t>
      </w:r>
      <w:r w:rsidR="003E70D7">
        <w:t>créer</w:t>
      </w:r>
      <w:r w:rsidRPr="00D36E6C">
        <w:t xml:space="preserve"> </w:t>
      </w:r>
      <w:r w:rsidR="003E70D7">
        <w:t>le</w:t>
      </w:r>
      <w:r w:rsidRPr="00D36E6C">
        <w:t xml:space="preserve"> profil </w:t>
      </w:r>
      <w:r w:rsidR="003E70D7">
        <w:t xml:space="preserve">d’un médecin qui pourra par la suite </w:t>
      </w:r>
      <w:r>
        <w:t>s</w:t>
      </w:r>
      <w:r w:rsidRPr="00D36E6C">
        <w:t>e connecter e</w:t>
      </w:r>
      <w:r w:rsidR="00DB6849">
        <w:t xml:space="preserve">t </w:t>
      </w:r>
      <w:r w:rsidRPr="00DB6849">
        <w:rPr>
          <w:color w:val="000000" w:themeColor="text1"/>
        </w:rPr>
        <w:t>ensuite les modifier</w:t>
      </w:r>
      <w:r w:rsidR="00DB6849">
        <w:rPr>
          <w:color w:val="000000" w:themeColor="text1"/>
        </w:rPr>
        <w:t xml:space="preserve"> ses informations</w:t>
      </w:r>
      <w:r w:rsidRPr="00DB6849">
        <w:rPr>
          <w:color w:val="000000" w:themeColor="text1"/>
        </w:rPr>
        <w:t>.</w:t>
      </w:r>
      <w:r w:rsidR="00DB6849">
        <w:rPr>
          <w:color w:val="000000" w:themeColor="text1"/>
        </w:rPr>
        <w:t xml:space="preserve"> Nous avons créé un modèle de classe pour le </w:t>
      </w:r>
      <w:r w:rsidR="00B44D70">
        <w:rPr>
          <w:color w:val="000000" w:themeColor="text1"/>
        </w:rPr>
        <w:t>médecin</w:t>
      </w:r>
      <w:r w:rsidR="00DB6849">
        <w:rPr>
          <w:color w:val="000000" w:themeColor="text1"/>
        </w:rPr>
        <w:t xml:space="preserve"> et l’interface associé</w:t>
      </w:r>
      <w:r w:rsidR="00B44D70">
        <w:rPr>
          <w:color w:val="000000" w:themeColor="text1"/>
        </w:rPr>
        <w:t>.</w:t>
      </w:r>
    </w:p>
    <w:p w14:paraId="52FE0E25" w14:textId="2091CF01" w:rsidR="00737BCB" w:rsidRDefault="00B44D70" w:rsidP="00A14644">
      <w:pPr>
        <w:rPr>
          <w:i/>
          <w:iCs/>
        </w:rPr>
      </w:pPr>
      <w:r>
        <w:t xml:space="preserve">Par la suite, nous nous sommes </w:t>
      </w:r>
      <w:r w:rsidR="00BD08D1">
        <w:t>intéressés</w:t>
      </w:r>
      <w:r>
        <w:t xml:space="preserve"> à la page d’accueil une fois la connexion effectuée. </w:t>
      </w:r>
      <w:r w:rsidR="00BD08D1">
        <w:t>Ce</w:t>
      </w:r>
      <w:r w:rsidR="00737BCB" w:rsidRPr="007E7D5D">
        <w:t xml:space="preserve"> second</w:t>
      </w:r>
      <w:r w:rsidR="00737BCB">
        <w:t xml:space="preserve"> volet </w:t>
      </w:r>
      <w:r w:rsidR="00BD08D1">
        <w:t>consisté à naviguer</w:t>
      </w:r>
      <w:r w:rsidR="00737BCB">
        <w:t xml:space="preserve"> entre les </w:t>
      </w:r>
      <w:r w:rsidR="00BD08D1">
        <w:t xml:space="preserve">3 </w:t>
      </w:r>
      <w:r w:rsidR="00737BCB">
        <w:t xml:space="preserve">onglets </w:t>
      </w:r>
      <w:r w:rsidR="00737BCB" w:rsidRPr="00D76D38">
        <w:rPr>
          <w:i/>
          <w:iCs/>
        </w:rPr>
        <w:t>Informations</w:t>
      </w:r>
      <w:r w:rsidR="00737BCB">
        <w:t xml:space="preserve">, </w:t>
      </w:r>
      <w:r w:rsidR="00737BCB" w:rsidRPr="00D76D38">
        <w:rPr>
          <w:i/>
          <w:iCs/>
        </w:rPr>
        <w:t>Diagnostique</w:t>
      </w:r>
      <w:r w:rsidR="00737BCB">
        <w:t xml:space="preserve"> et </w:t>
      </w:r>
      <w:r w:rsidR="00737BCB" w:rsidRPr="00D76D38">
        <w:rPr>
          <w:i/>
          <w:iCs/>
        </w:rPr>
        <w:t>Configuration</w:t>
      </w:r>
      <w:r w:rsidR="00737BCB">
        <w:t xml:space="preserve"> </w:t>
      </w:r>
      <w:r w:rsidR="00737BCB" w:rsidRPr="00D76D38">
        <w:rPr>
          <w:i/>
          <w:iCs/>
        </w:rPr>
        <w:t>IA</w:t>
      </w:r>
      <w:r w:rsidR="00737BCB">
        <w:rPr>
          <w:i/>
          <w:iCs/>
        </w:rPr>
        <w:t>.</w:t>
      </w:r>
      <w:r w:rsidR="00BD08D1">
        <w:rPr>
          <w:i/>
          <w:iCs/>
        </w:rPr>
        <w:t xml:space="preserve"> </w:t>
      </w:r>
      <w:r w:rsidR="00BD08D1" w:rsidRPr="000A43EA">
        <w:t>Pour chaque cas, un contrôle utilisateur a été associé</w:t>
      </w:r>
      <w:r w:rsidR="000A43EA" w:rsidRPr="000A43EA">
        <w:t>.</w:t>
      </w:r>
    </w:p>
    <w:p w14:paraId="77718EC2" w14:textId="22D0C1D1" w:rsidR="00737BCB" w:rsidRDefault="00737BCB" w:rsidP="00A14644">
      <w:pPr>
        <w:rPr>
          <w:color w:val="FF0000"/>
        </w:rPr>
      </w:pPr>
      <w:r w:rsidRPr="00F11155">
        <w:t>L’onglet</w:t>
      </w:r>
      <w:r w:rsidR="000A43EA">
        <w:t xml:space="preserve"> </w:t>
      </w:r>
      <w:r w:rsidR="000A43EA">
        <w:rPr>
          <w:i/>
          <w:iCs/>
        </w:rPr>
        <w:t xml:space="preserve">Informations </w:t>
      </w:r>
      <w:r w:rsidR="000A43EA">
        <w:t xml:space="preserve">affiche les données du </w:t>
      </w:r>
      <w:r w:rsidR="00ED1DA2">
        <w:t>médecin</w:t>
      </w:r>
      <w:r w:rsidR="000A43EA">
        <w:t xml:space="preserve"> qui sont modifiables. L’</w:t>
      </w:r>
      <w:r w:rsidR="00ED1DA2">
        <w:t>onglet</w:t>
      </w:r>
      <w:r>
        <w:rPr>
          <w:i/>
          <w:iCs/>
        </w:rPr>
        <w:t xml:space="preserve"> </w:t>
      </w:r>
      <w:r w:rsidRPr="00ED1DA2">
        <w:rPr>
          <w:i/>
          <w:iCs/>
        </w:rPr>
        <w:t xml:space="preserve">Diagnostique </w:t>
      </w:r>
      <w:r w:rsidRPr="00ED1DA2">
        <w:t>contient un bouton où</w:t>
      </w:r>
      <w:r w:rsidRPr="00ED1DA2">
        <w:rPr>
          <w:i/>
          <w:iCs/>
        </w:rPr>
        <w:t xml:space="preserve"> </w:t>
      </w:r>
      <w:r w:rsidRPr="00ED1DA2">
        <w:t xml:space="preserve">nous avons la possibilité d’ajouter un patient </w:t>
      </w:r>
      <w:r w:rsidR="00ED1DA2" w:rsidRPr="00ED1DA2">
        <w:t>et voir</w:t>
      </w:r>
      <w:r w:rsidRPr="00ED1DA2">
        <w:t xml:space="preserve"> ses informations.</w:t>
      </w:r>
    </w:p>
    <w:p w14:paraId="5A7EA934" w14:textId="51114E42" w:rsidR="00737BCB" w:rsidRDefault="00737BCB" w:rsidP="00A14644">
      <w:r w:rsidRPr="004F3B5C">
        <w:t>Ce sont ses informations</w:t>
      </w:r>
      <w:r>
        <w:t xml:space="preserve"> </w:t>
      </w:r>
      <w:r w:rsidR="006431E0">
        <w:t xml:space="preserve">qui sont entre autres des </w:t>
      </w:r>
      <w:r>
        <w:t xml:space="preserve">valeurs, </w:t>
      </w:r>
      <w:r w:rsidR="006431E0">
        <w:t xml:space="preserve">du </w:t>
      </w:r>
      <w:r>
        <w:t xml:space="preserve">texte, </w:t>
      </w:r>
      <w:r w:rsidR="006431E0">
        <w:t xml:space="preserve">des </w:t>
      </w:r>
      <w:proofErr w:type="spellStart"/>
      <w:r w:rsidRPr="006431E0">
        <w:rPr>
          <w:color w:val="000000" w:themeColor="text1"/>
        </w:rPr>
        <w:t>combobox</w:t>
      </w:r>
      <w:proofErr w:type="spellEnd"/>
      <w:r w:rsidRPr="004F3B5C">
        <w:t xml:space="preserve"> qui seront ajoutées pour faire le diagnostic</w:t>
      </w:r>
      <w:r>
        <w:t>. L’objectif est d’appliquer le KNN pour avoir le résultat.</w:t>
      </w:r>
    </w:p>
    <w:p w14:paraId="6261041E" w14:textId="77777777" w:rsidR="003238B7" w:rsidRDefault="00737BCB" w:rsidP="00A14644">
      <w:r>
        <w:t xml:space="preserve">Sur l’onglet </w:t>
      </w:r>
      <w:r w:rsidRPr="002F4429">
        <w:rPr>
          <w:i/>
        </w:rPr>
        <w:t>Configuration IA</w:t>
      </w:r>
      <w:r>
        <w:rPr>
          <w:i/>
        </w:rPr>
        <w:t xml:space="preserve">, </w:t>
      </w:r>
      <w:r>
        <w:t xml:space="preserve">nous avons travaillé sur les paramètres KNN ainsi que les boutons d’importations des fichiers </w:t>
      </w:r>
      <w:r w:rsidRPr="003238B7">
        <w:rPr>
          <w:b/>
          <w:bCs/>
          <w:i/>
        </w:rPr>
        <w:t>train.csv</w:t>
      </w:r>
      <w:r>
        <w:t xml:space="preserve"> et </w:t>
      </w:r>
      <w:r w:rsidRPr="003238B7">
        <w:rPr>
          <w:b/>
          <w:bCs/>
          <w:i/>
        </w:rPr>
        <w:t>test.csv</w:t>
      </w:r>
      <w:r>
        <w:t xml:space="preserve"> pour la classification et l’évaluation. Nous utilisons une techniqu</w:t>
      </w:r>
      <w:r w:rsidRPr="00852C7C">
        <w:t xml:space="preserve">e d’apprentissage supervisé. </w:t>
      </w:r>
    </w:p>
    <w:p w14:paraId="482E0C21" w14:textId="09D121F6" w:rsidR="00737BCB" w:rsidRDefault="00737BCB" w:rsidP="00A14644">
      <w:pPr>
        <w:rPr>
          <w:iCs/>
        </w:rPr>
      </w:pPr>
      <w:r w:rsidRPr="00852C7C">
        <w:t>Pour ceux qui ont plongé la main dedans, l’intelligence artificielle ou le modèle</w:t>
      </w:r>
      <w:r w:rsidR="003238B7">
        <w:t xml:space="preserve"> de machine</w:t>
      </w:r>
      <w:r w:rsidRPr="00852C7C">
        <w:t xml:space="preserve"> Learning a pour but de faire des prédictions.</w:t>
      </w:r>
    </w:p>
    <w:p w14:paraId="29941878" w14:textId="09AAE7F1" w:rsidR="00737BCB" w:rsidRPr="002F4429" w:rsidRDefault="00737BCB" w:rsidP="00A14644">
      <w:r>
        <w:t xml:space="preserve">Nous avons implémenté KNN combiné avec un algorithme de tri appelé </w:t>
      </w:r>
      <w:r w:rsidRPr="00167BF4">
        <w:rPr>
          <w:b/>
          <w:bCs/>
        </w:rPr>
        <w:t>tri Shell</w:t>
      </w:r>
      <w:r>
        <w:t xml:space="preserve"> pour trouver le taux de reconnaissance. Cela </w:t>
      </w:r>
      <w:r w:rsidR="00F168E2">
        <w:t>a</w:t>
      </w:r>
      <w:r>
        <w:t xml:space="preserve"> été possible en appliquant une évaluation de performance de l’algorithme en utilisant les données de références et d’évaluation.</w:t>
      </w:r>
    </w:p>
    <w:p w14:paraId="2C53BF70" w14:textId="23E40887" w:rsidR="007D56E4" w:rsidRPr="008E4E2A" w:rsidRDefault="007D56E4" w:rsidP="00A14644"/>
    <w:p w14:paraId="7E27D88A" w14:textId="77777777" w:rsidR="007D56E4" w:rsidRPr="008E4E2A" w:rsidRDefault="007D56E4" w:rsidP="00A14644"/>
    <w:p w14:paraId="28D0D569" w14:textId="77777777" w:rsidR="001662D7" w:rsidRPr="008E4E2A" w:rsidRDefault="001662D7" w:rsidP="00A14644">
      <w:pPr>
        <w:pStyle w:val="Heading1"/>
      </w:pPr>
      <w:bookmarkStart w:id="1" w:name="_Toc97914946"/>
      <w:r w:rsidRPr="008E4E2A">
        <w:t>Modélisation UML</w:t>
      </w:r>
      <w:bookmarkEnd w:id="1"/>
    </w:p>
    <w:p w14:paraId="31AB1881" w14:textId="0788C7DE" w:rsidR="007F0771" w:rsidRPr="007F0771" w:rsidRDefault="007F0771" w:rsidP="00A14644">
      <w:r w:rsidRPr="007F0771">
        <w:t>Dans la conception de notre application, nous avons ajouté d'autres modèles de classes ainsi que leurs propriétés. Nous avons ainsi appliqué pour certaines, un système d'héritage</w:t>
      </w:r>
      <w:r>
        <w:t xml:space="preserve"> et d’association</w:t>
      </w:r>
      <w:r w:rsidRPr="007F0771">
        <w:t xml:space="preserve">. </w:t>
      </w:r>
    </w:p>
    <w:p w14:paraId="72140315" w14:textId="1E36EB6A" w:rsidR="007F0771" w:rsidRPr="007F0771" w:rsidRDefault="007F0771" w:rsidP="00A14644">
      <w:r w:rsidRPr="007F0771">
        <w:t xml:space="preserve">Nous avons implémenté la Classe </w:t>
      </w:r>
      <w:r w:rsidRPr="007F0771">
        <w:rPr>
          <w:b/>
          <w:bCs/>
          <w:i/>
          <w:iCs/>
        </w:rPr>
        <w:t>Person</w:t>
      </w:r>
      <w:r w:rsidRPr="007F0771">
        <w:t xml:space="preserve"> avec son constructeur pour afficher les </w:t>
      </w:r>
      <w:r w:rsidR="00F0493B" w:rsidRPr="007F0771">
        <w:t>données</w:t>
      </w:r>
      <w:r w:rsidRPr="007F0771">
        <w:t xml:space="preserve"> </w:t>
      </w:r>
      <w:r w:rsidR="00F0493B">
        <w:t xml:space="preserve">comme le nom et le prénom du médecin ou du patient </w:t>
      </w:r>
      <w:r w:rsidRPr="007F0771">
        <w:t xml:space="preserve">en faisant un </w:t>
      </w:r>
      <w:r w:rsidR="00F0493B" w:rsidRPr="007F0771">
        <w:t>héritage</w:t>
      </w:r>
      <w:r w:rsidRPr="007F0771">
        <w:t xml:space="preserve"> avec les classes </w:t>
      </w:r>
      <w:proofErr w:type="spellStart"/>
      <w:r w:rsidRPr="00F0493B">
        <w:rPr>
          <w:b/>
          <w:bCs/>
          <w:i/>
          <w:iCs/>
        </w:rPr>
        <w:t>Doctor</w:t>
      </w:r>
      <w:proofErr w:type="spellEnd"/>
      <w:r w:rsidRPr="007F0771">
        <w:t xml:space="preserve"> et </w:t>
      </w:r>
      <w:r w:rsidRPr="00F0493B">
        <w:rPr>
          <w:b/>
          <w:bCs/>
          <w:i/>
          <w:iCs/>
        </w:rPr>
        <w:t>Patient</w:t>
      </w:r>
      <w:r w:rsidRPr="007F0771">
        <w:t>.</w:t>
      </w:r>
    </w:p>
    <w:p w14:paraId="68DBEB97" w14:textId="3BF20FA9" w:rsidR="007F0771" w:rsidRPr="007F0771" w:rsidRDefault="00E10C41" w:rsidP="00A14644">
      <w:r>
        <w:t>L’</w:t>
      </w:r>
      <w:r w:rsidRPr="007F0771">
        <w:t>implément</w:t>
      </w:r>
      <w:r>
        <w:t>ation de</w:t>
      </w:r>
      <w:r w:rsidR="007F0771" w:rsidRPr="007F0771">
        <w:t xml:space="preserve"> la classe </w:t>
      </w:r>
      <w:r w:rsidR="007F0771" w:rsidRPr="00E10C41">
        <w:rPr>
          <w:b/>
          <w:bCs/>
          <w:i/>
          <w:iCs/>
        </w:rPr>
        <w:t>Diagnostic</w:t>
      </w:r>
      <w:r w:rsidR="007F0771" w:rsidRPr="007F0771">
        <w:t xml:space="preserve"> qui </w:t>
      </w:r>
      <w:r>
        <w:t>hérite</w:t>
      </w:r>
      <w:r w:rsidR="007F0771" w:rsidRPr="007F0771">
        <w:t xml:space="preserve"> de</w:t>
      </w:r>
      <w:r>
        <w:t xml:space="preserve"> l’interface</w:t>
      </w:r>
      <w:r w:rsidR="007F0771" w:rsidRPr="007F0771">
        <w:t xml:space="preserve"> </w:t>
      </w:r>
      <w:proofErr w:type="spellStart"/>
      <w:r w:rsidR="007F0771" w:rsidRPr="00E10C41">
        <w:rPr>
          <w:b/>
          <w:bCs/>
          <w:i/>
          <w:iCs/>
          <w:color w:val="000000" w:themeColor="text1"/>
        </w:rPr>
        <w:t>IDiagnostic</w:t>
      </w:r>
      <w:proofErr w:type="spellEnd"/>
      <w:r w:rsidR="007F0771" w:rsidRPr="007F0771">
        <w:t xml:space="preserve">. Dans le constructeur, nous avons instancié </w:t>
      </w:r>
      <w:proofErr w:type="spellStart"/>
      <w:r w:rsidR="007F0771" w:rsidRPr="00D533AA">
        <w:rPr>
          <w:b/>
          <w:bCs/>
          <w:i/>
          <w:iCs/>
          <w:color w:val="000000" w:themeColor="text1"/>
        </w:rPr>
        <w:t>Features</w:t>
      </w:r>
      <w:proofErr w:type="spellEnd"/>
      <w:r w:rsidR="007F0771" w:rsidRPr="00D533AA">
        <w:rPr>
          <w:color w:val="000000" w:themeColor="text1"/>
        </w:rPr>
        <w:t xml:space="preserve"> </w:t>
      </w:r>
      <w:r w:rsidR="007F0771" w:rsidRPr="007F0771">
        <w:t xml:space="preserve">comme </w:t>
      </w:r>
      <w:proofErr w:type="spellStart"/>
      <w:r w:rsidR="007F0771" w:rsidRPr="007F0771">
        <w:t>float</w:t>
      </w:r>
      <w:proofErr w:type="spellEnd"/>
      <w:r w:rsidR="007F0771" w:rsidRPr="007F0771">
        <w:t xml:space="preserve"> où </w:t>
      </w:r>
      <w:r w:rsidR="00D533AA">
        <w:t>nous avons</w:t>
      </w:r>
      <w:r w:rsidR="007F0771" w:rsidRPr="007F0771">
        <w:t xml:space="preserve"> stocké des valeurs en </w:t>
      </w:r>
      <w:r w:rsidR="00D533AA" w:rsidRPr="007F0771">
        <w:t>déclarant</w:t>
      </w:r>
      <w:r w:rsidR="007F0771" w:rsidRPr="007F0771">
        <w:t xml:space="preserve"> </w:t>
      </w:r>
      <w:r w:rsidR="00D533AA">
        <w:t xml:space="preserve">dans le code </w:t>
      </w:r>
      <w:r w:rsidR="007F0771" w:rsidRPr="007F0771">
        <w:t xml:space="preserve">le </w:t>
      </w:r>
      <w:r w:rsidR="007F0771" w:rsidRPr="00D533AA">
        <w:rPr>
          <w:i/>
          <w:iCs/>
        </w:rPr>
        <w:t xml:space="preserve">type de douleur, le nombre de gros vaisseaux, la </w:t>
      </w:r>
      <w:r w:rsidRPr="00D533AA">
        <w:rPr>
          <w:i/>
          <w:iCs/>
        </w:rPr>
        <w:t>dépression</w:t>
      </w:r>
      <w:r w:rsidR="007F0771" w:rsidRPr="00D533AA">
        <w:rPr>
          <w:i/>
          <w:iCs/>
        </w:rPr>
        <w:t xml:space="preserve"> et la thalassémie.</w:t>
      </w:r>
    </w:p>
    <w:p w14:paraId="57E9EF7F" w14:textId="22BB6E4A" w:rsidR="007F0771" w:rsidRPr="007F0771" w:rsidRDefault="007F0771" w:rsidP="00A14644">
      <w:r w:rsidRPr="007F0771">
        <w:t>D</w:t>
      </w:r>
      <w:r w:rsidR="00457EED">
        <w:t xml:space="preserve">ans notre </w:t>
      </w:r>
      <w:proofErr w:type="spellStart"/>
      <w:r w:rsidR="00457EED">
        <w:t>ViewModel</w:t>
      </w:r>
      <w:proofErr w:type="spellEnd"/>
      <w:r w:rsidR="00457EED">
        <w:t xml:space="preserve"> qui assure la liaison avec la Vue, plusieurs classes ont été créées comme vous le constatez dans le diagramme. </w:t>
      </w:r>
      <w:proofErr w:type="spellStart"/>
      <w:r w:rsidR="00457EED" w:rsidRPr="00CD395A">
        <w:rPr>
          <w:b/>
          <w:bCs/>
          <w:i/>
          <w:iCs/>
        </w:rPr>
        <w:t>D</w:t>
      </w:r>
      <w:r w:rsidRPr="00CD395A">
        <w:rPr>
          <w:b/>
          <w:bCs/>
          <w:i/>
          <w:iCs/>
        </w:rPr>
        <w:t>octorEditorViewModel</w:t>
      </w:r>
      <w:proofErr w:type="spellEnd"/>
      <w:r w:rsidRPr="007F0771">
        <w:t xml:space="preserve"> est une classe mère de </w:t>
      </w:r>
      <w:proofErr w:type="spellStart"/>
      <w:r w:rsidRPr="00CD395A">
        <w:rPr>
          <w:b/>
          <w:bCs/>
          <w:i/>
          <w:iCs/>
        </w:rPr>
        <w:t>AccueilViewModel</w:t>
      </w:r>
      <w:proofErr w:type="spellEnd"/>
      <w:r w:rsidRPr="007F0771">
        <w:t xml:space="preserve"> qui assure l'interaction entre </w:t>
      </w:r>
      <w:r w:rsidR="00CD395A" w:rsidRPr="007F0771">
        <w:t>différents</w:t>
      </w:r>
      <w:r w:rsidRPr="007F0771">
        <w:t xml:space="preserve"> onglets ainsi que les actions </w:t>
      </w:r>
      <w:r w:rsidR="00CD395A" w:rsidRPr="007F0771">
        <w:t>effectuées</w:t>
      </w:r>
      <w:r w:rsidRPr="007F0771">
        <w:t xml:space="preserve"> dans les </w:t>
      </w:r>
      <w:r w:rsidR="00CD395A" w:rsidRPr="007F0771">
        <w:t>différentes</w:t>
      </w:r>
      <w:r w:rsidRPr="007F0771">
        <w:t xml:space="preserve"> </w:t>
      </w:r>
      <w:r w:rsidR="00CD395A" w:rsidRPr="007F0771">
        <w:t>fenêtres</w:t>
      </w:r>
      <w:r w:rsidRPr="007F0771">
        <w:t>.</w:t>
      </w:r>
    </w:p>
    <w:p w14:paraId="420141D1" w14:textId="45E26B2B" w:rsidR="007F0771" w:rsidRPr="007F0771" w:rsidRDefault="00CD395A" w:rsidP="00A14644">
      <w:pPr>
        <w:rPr>
          <w:color w:val="000000"/>
        </w:rPr>
      </w:pPr>
      <w:r>
        <w:t xml:space="preserve">De l’autre, </w:t>
      </w:r>
      <w:proofErr w:type="spellStart"/>
      <w:r w:rsidR="007F0771" w:rsidRPr="00CD395A">
        <w:rPr>
          <w:b/>
          <w:bCs/>
          <w:i/>
          <w:iCs/>
        </w:rPr>
        <w:t>PatientViewModel</w:t>
      </w:r>
      <w:proofErr w:type="spellEnd"/>
      <w:r w:rsidR="007F0771" w:rsidRPr="007F0771">
        <w:t xml:space="preserve"> et </w:t>
      </w:r>
      <w:proofErr w:type="spellStart"/>
      <w:r w:rsidR="007F0771" w:rsidRPr="00CD395A">
        <w:rPr>
          <w:b/>
          <w:bCs/>
          <w:i/>
          <w:iCs/>
        </w:rPr>
        <w:t>DoctorEditorViewModel</w:t>
      </w:r>
      <w:proofErr w:type="spellEnd"/>
      <w:r w:rsidR="007F0771" w:rsidRPr="007F0771">
        <w:t xml:space="preserve"> sont deux </w:t>
      </w:r>
      <w:r w:rsidR="007B51EC">
        <w:t xml:space="preserve">autres </w:t>
      </w:r>
      <w:r w:rsidR="007F0771" w:rsidRPr="007F0771">
        <w:t xml:space="preserve">classes qui </w:t>
      </w:r>
      <w:r w:rsidR="007B51EC" w:rsidRPr="007F0771">
        <w:t>contiennent</w:t>
      </w:r>
      <w:r w:rsidR="007F0771" w:rsidRPr="007F0771">
        <w:t xml:space="preserve"> les données du </w:t>
      </w:r>
      <w:r w:rsidR="007B51EC" w:rsidRPr="007F0771">
        <w:t>médecin</w:t>
      </w:r>
      <w:r w:rsidR="007F0771" w:rsidRPr="007F0771">
        <w:t xml:space="preserve"> et du patient. </w:t>
      </w:r>
      <w:r w:rsidR="007B51EC">
        <w:t>Elles</w:t>
      </w:r>
      <w:r w:rsidR="007F0771" w:rsidRPr="007F0771">
        <w:t xml:space="preserve"> </w:t>
      </w:r>
      <w:r w:rsidR="007B51EC" w:rsidRPr="007F0771">
        <w:t>héritent</w:t>
      </w:r>
      <w:r w:rsidR="007F0771" w:rsidRPr="007F0771">
        <w:t xml:space="preserve"> de </w:t>
      </w:r>
      <w:proofErr w:type="spellStart"/>
      <w:r w:rsidR="007F0771" w:rsidRPr="007F0771">
        <w:rPr>
          <w:color w:val="000000"/>
        </w:rPr>
        <w:t>INotifyPropertyChanged</w:t>
      </w:r>
      <w:proofErr w:type="spellEnd"/>
      <w:r w:rsidR="007F0771" w:rsidRPr="007F0771">
        <w:rPr>
          <w:color w:val="000000"/>
        </w:rPr>
        <w:t xml:space="preserve"> et permettent la liaison des interfaces.</w:t>
      </w:r>
    </w:p>
    <w:p w14:paraId="681E87A1" w14:textId="252BED9B" w:rsidR="007F0771" w:rsidRDefault="007B51EC" w:rsidP="00A14644">
      <w:r>
        <w:t>Pour la connexion, n</w:t>
      </w:r>
      <w:r w:rsidR="007F0771" w:rsidRPr="007F0771">
        <w:t xml:space="preserve">ous avons lié </w:t>
      </w:r>
      <w:proofErr w:type="spellStart"/>
      <w:r w:rsidR="007F0771" w:rsidRPr="007B51EC">
        <w:rPr>
          <w:b/>
          <w:bCs/>
          <w:i/>
          <w:iCs/>
        </w:rPr>
        <w:t>ConnexionViewModel</w:t>
      </w:r>
      <w:proofErr w:type="spellEnd"/>
      <w:r w:rsidR="007F0771" w:rsidRPr="007F0771">
        <w:t xml:space="preserve"> à l 'interface de connexion qui </w:t>
      </w:r>
      <w:r w:rsidRPr="007F0771">
        <w:t>déclenche</w:t>
      </w:r>
      <w:r w:rsidR="007F0771" w:rsidRPr="007F0771">
        <w:t xml:space="preserve"> l'action de créer un compte et de pouvoir se connecter.</w:t>
      </w:r>
    </w:p>
    <w:p w14:paraId="235946FD" w14:textId="5E6054BC" w:rsidR="007F0771" w:rsidRDefault="00BE01D0" w:rsidP="00A14644">
      <w:r>
        <w:t>Pour résumé, d</w:t>
      </w:r>
      <w:r w:rsidR="00F333B9" w:rsidRPr="00DD520C">
        <w:t>ans la modélisation UML</w:t>
      </w:r>
      <w:r w:rsidR="00F333B9">
        <w:t xml:space="preserve"> de notre projet</w:t>
      </w:r>
      <w:r w:rsidR="00F333B9" w:rsidRPr="00DD520C">
        <w:t xml:space="preserve">, </w:t>
      </w:r>
      <w:r>
        <w:t>voici</w:t>
      </w:r>
      <w:r w:rsidR="00F333B9" w:rsidRPr="00DD520C">
        <w:t xml:space="preserve"> </w:t>
      </w:r>
      <w:r w:rsidR="00167BF4">
        <w:t xml:space="preserve">les </w:t>
      </w:r>
      <w:r w:rsidR="00F333B9" w:rsidRPr="00DD520C">
        <w:t xml:space="preserve">entités </w:t>
      </w:r>
      <w:r>
        <w:t xml:space="preserve">et classes </w:t>
      </w:r>
      <w:r w:rsidR="00F333B9" w:rsidRPr="00DD520C">
        <w:t xml:space="preserve">qui entrent en jeu. </w:t>
      </w:r>
    </w:p>
    <w:p w14:paraId="6305491E" w14:textId="266F9FFC" w:rsidR="00F333B9" w:rsidRDefault="00F333B9" w:rsidP="00A14644">
      <w:r>
        <w:t>Nous avons :</w:t>
      </w:r>
    </w:p>
    <w:p w14:paraId="5CD2FD35" w14:textId="777A973B" w:rsidR="00F333B9" w:rsidRDefault="00F333B9" w:rsidP="00A14644">
      <w:pPr>
        <w:pStyle w:val="ListParagraph"/>
        <w:numPr>
          <w:ilvl w:val="0"/>
          <w:numId w:val="31"/>
        </w:numPr>
      </w:pPr>
      <w:r>
        <w:t xml:space="preserve">La classe </w:t>
      </w:r>
      <w:proofErr w:type="spellStart"/>
      <w:r w:rsidR="00BE01D0" w:rsidRPr="00F0493B">
        <w:rPr>
          <w:b/>
          <w:bCs/>
          <w:i/>
          <w:iCs/>
        </w:rPr>
        <w:t>Doctor</w:t>
      </w:r>
      <w:proofErr w:type="spellEnd"/>
      <w:r w:rsidR="00BE01D0" w:rsidRPr="007F0771">
        <w:t xml:space="preserve"> </w:t>
      </w:r>
    </w:p>
    <w:p w14:paraId="2548B704" w14:textId="1ABBD37C" w:rsidR="00F333B9" w:rsidRPr="002D3691" w:rsidRDefault="00F333B9" w:rsidP="00A14644">
      <w:pPr>
        <w:pStyle w:val="ListParagraph"/>
        <w:numPr>
          <w:ilvl w:val="0"/>
          <w:numId w:val="31"/>
        </w:numPr>
        <w:rPr>
          <w:color w:val="000000" w:themeColor="text1"/>
        </w:rPr>
      </w:pPr>
      <w:r>
        <w:t>La</w:t>
      </w:r>
      <w:r w:rsidRPr="00167BF4">
        <w:rPr>
          <w:color w:val="000000" w:themeColor="text1"/>
        </w:rPr>
        <w:t xml:space="preserve"> classe </w:t>
      </w:r>
      <w:r w:rsidR="00BE01D0" w:rsidRPr="00F0493B">
        <w:rPr>
          <w:b/>
          <w:bCs/>
          <w:i/>
          <w:iCs/>
        </w:rPr>
        <w:t>Patient</w:t>
      </w:r>
    </w:p>
    <w:p w14:paraId="32AD0926" w14:textId="744E06B1" w:rsidR="002D3691" w:rsidRPr="00167BF4" w:rsidRDefault="002D3691" w:rsidP="00A14644">
      <w:pPr>
        <w:pStyle w:val="ListParagraph"/>
        <w:numPr>
          <w:ilvl w:val="0"/>
          <w:numId w:val="31"/>
        </w:numPr>
        <w:rPr>
          <w:color w:val="000000" w:themeColor="text1"/>
        </w:rPr>
      </w:pPr>
      <w:r>
        <w:t xml:space="preserve">La classe </w:t>
      </w:r>
      <w:r w:rsidRPr="002D3691">
        <w:rPr>
          <w:b/>
          <w:bCs/>
          <w:i/>
          <w:iCs/>
        </w:rPr>
        <w:t>Person</w:t>
      </w:r>
    </w:p>
    <w:p w14:paraId="71A1E958" w14:textId="6C60E766" w:rsidR="00F333B9" w:rsidRPr="00167BF4" w:rsidRDefault="00F333B9" w:rsidP="00A14644">
      <w:pPr>
        <w:pStyle w:val="ListParagraph"/>
        <w:numPr>
          <w:ilvl w:val="0"/>
          <w:numId w:val="31"/>
        </w:numPr>
      </w:pPr>
      <w:r>
        <w:t xml:space="preserve">La </w:t>
      </w:r>
      <w:r w:rsidRPr="00167BF4">
        <w:t xml:space="preserve">classe </w:t>
      </w:r>
      <w:r w:rsidR="001A1288" w:rsidRPr="00E10C41">
        <w:rPr>
          <w:b/>
          <w:bCs/>
          <w:i/>
          <w:iCs/>
        </w:rPr>
        <w:t>Diagnostic</w:t>
      </w:r>
      <w:r w:rsidR="001A1288" w:rsidRPr="007F0771">
        <w:t xml:space="preserve"> </w:t>
      </w:r>
      <w:r w:rsidRPr="00167BF4">
        <w:t xml:space="preserve">qui implémente </w:t>
      </w:r>
      <w:proofErr w:type="spellStart"/>
      <w:r w:rsidR="001A1288" w:rsidRPr="00E10C41">
        <w:rPr>
          <w:b/>
          <w:bCs/>
          <w:i/>
          <w:iCs/>
        </w:rPr>
        <w:t>IDiagnostic</w:t>
      </w:r>
      <w:proofErr w:type="spellEnd"/>
    </w:p>
    <w:p w14:paraId="6B81CD73" w14:textId="08E245A5" w:rsidR="00F333B9" w:rsidRPr="00167BF4" w:rsidRDefault="00F333B9" w:rsidP="00A14644">
      <w:pPr>
        <w:pStyle w:val="ListParagraph"/>
        <w:numPr>
          <w:ilvl w:val="0"/>
          <w:numId w:val="31"/>
        </w:numPr>
      </w:pPr>
      <w:r w:rsidRPr="00167BF4">
        <w:t xml:space="preserve">La classe </w:t>
      </w:r>
      <w:r w:rsidRPr="001A1288">
        <w:rPr>
          <w:b/>
          <w:bCs/>
          <w:i/>
          <w:iCs/>
        </w:rPr>
        <w:t>KNN</w:t>
      </w:r>
      <w:r w:rsidR="001A1288">
        <w:rPr>
          <w:b/>
          <w:bCs/>
          <w:i/>
          <w:iCs/>
        </w:rPr>
        <w:t xml:space="preserve"> </w:t>
      </w:r>
      <w:r w:rsidR="001A1288" w:rsidRPr="00167BF4">
        <w:t>qui implémente</w:t>
      </w:r>
      <w:r w:rsidR="001A1288">
        <w:t xml:space="preserve"> </w:t>
      </w:r>
      <w:r w:rsidR="001A1288">
        <w:rPr>
          <w:b/>
          <w:bCs/>
          <w:i/>
          <w:iCs/>
        </w:rPr>
        <w:t>IK</w:t>
      </w:r>
      <w:r w:rsidR="001A1288" w:rsidRPr="001A1288">
        <w:rPr>
          <w:b/>
          <w:bCs/>
          <w:i/>
          <w:iCs/>
        </w:rPr>
        <w:t>NN</w:t>
      </w:r>
    </w:p>
    <w:p w14:paraId="6E97E646" w14:textId="379B41B7" w:rsidR="001662D7" w:rsidRPr="001A1288" w:rsidRDefault="00F333B9" w:rsidP="00A14644">
      <w:pPr>
        <w:pStyle w:val="ListParagraph"/>
        <w:numPr>
          <w:ilvl w:val="0"/>
          <w:numId w:val="31"/>
        </w:numPr>
      </w:pPr>
      <w:r w:rsidRPr="001A1288">
        <w:rPr>
          <w:color w:val="000000" w:themeColor="text1"/>
        </w:rPr>
        <w:t xml:space="preserve">La classe </w:t>
      </w:r>
      <w:proofErr w:type="spellStart"/>
      <w:r w:rsidR="001A1288" w:rsidRPr="00CD395A">
        <w:t>AccueilViewModel</w:t>
      </w:r>
      <w:proofErr w:type="spellEnd"/>
    </w:p>
    <w:p w14:paraId="5A34DD66" w14:textId="5F0F7181" w:rsidR="001A1288" w:rsidRPr="002D3691" w:rsidRDefault="001A1288" w:rsidP="00A14644">
      <w:pPr>
        <w:pStyle w:val="ListParagraph"/>
        <w:numPr>
          <w:ilvl w:val="0"/>
          <w:numId w:val="31"/>
        </w:numPr>
      </w:pPr>
      <w:r>
        <w:t xml:space="preserve">La classe </w:t>
      </w:r>
      <w:proofErr w:type="spellStart"/>
      <w:r w:rsidRPr="00CD395A">
        <w:t>DoctorEditorViewModel</w:t>
      </w:r>
      <w:proofErr w:type="spellEnd"/>
    </w:p>
    <w:p w14:paraId="6E823E3F" w14:textId="417689EE" w:rsidR="002D3691" w:rsidRPr="002D3691" w:rsidRDefault="002D3691" w:rsidP="00A14644">
      <w:pPr>
        <w:pStyle w:val="ListParagraph"/>
        <w:numPr>
          <w:ilvl w:val="0"/>
          <w:numId w:val="31"/>
        </w:numPr>
      </w:pPr>
      <w:r w:rsidRPr="002D3691">
        <w:t>La classe</w:t>
      </w:r>
      <w:r>
        <w:t xml:space="preserve"> </w:t>
      </w:r>
      <w:proofErr w:type="spellStart"/>
      <w:r w:rsidRPr="00CD395A">
        <w:t>PatientViewModel</w:t>
      </w:r>
      <w:proofErr w:type="spellEnd"/>
    </w:p>
    <w:p w14:paraId="7B965210" w14:textId="7063A391" w:rsidR="002D3691" w:rsidRPr="002D3691" w:rsidRDefault="002D3691" w:rsidP="00A14644">
      <w:pPr>
        <w:pStyle w:val="ListParagraph"/>
        <w:numPr>
          <w:ilvl w:val="0"/>
          <w:numId w:val="31"/>
        </w:numPr>
      </w:pPr>
      <w:r w:rsidRPr="002D3691">
        <w:t>La classe</w:t>
      </w:r>
      <w:r>
        <w:t xml:space="preserve"> </w:t>
      </w:r>
      <w:proofErr w:type="spellStart"/>
      <w:r w:rsidRPr="007B51EC">
        <w:t>ConnexionViewModel</w:t>
      </w:r>
      <w:proofErr w:type="spellEnd"/>
    </w:p>
    <w:p w14:paraId="34F5E968" w14:textId="77777777" w:rsidR="002D3691" w:rsidRDefault="002D3691" w:rsidP="00A14644"/>
    <w:p w14:paraId="3986E7D7" w14:textId="6DC18AC7" w:rsidR="002D3691" w:rsidRPr="002D3691" w:rsidRDefault="002D3691" w:rsidP="00A14644">
      <w:r w:rsidRPr="002D3691">
        <w:t>Capture du diagramme</w:t>
      </w:r>
    </w:p>
    <w:p w14:paraId="5469F00F" w14:textId="77777777" w:rsidR="001662D7" w:rsidRPr="008E4E2A" w:rsidRDefault="001662D7" w:rsidP="00A14644">
      <w:pPr>
        <w:pStyle w:val="Heading1"/>
      </w:pPr>
      <w:bookmarkStart w:id="2" w:name="_Toc97914947"/>
      <w:r w:rsidRPr="008E4E2A">
        <w:t>Aperçu de l’application (GUI)</w:t>
      </w:r>
      <w:bookmarkEnd w:id="2"/>
    </w:p>
    <w:p w14:paraId="13897A9B" w14:textId="77777777" w:rsidR="00AA6C63" w:rsidRDefault="009A018B" w:rsidP="00A14644">
      <w:r w:rsidRPr="008E4E2A">
        <w:t>Notre application destinée aux médecins</w:t>
      </w:r>
      <w:r>
        <w:t xml:space="preserve"> dispose de plusieurs interfaces graphiques interconnectées conformément à notre énoncé. Nous avons ajouté au fur et à mesure d’autres interfaces selon le besoin. </w:t>
      </w:r>
    </w:p>
    <w:p w14:paraId="25CE0C41" w14:textId="68A16AC2" w:rsidR="009A018B" w:rsidRPr="008E4E2A" w:rsidRDefault="009A018B" w:rsidP="00A14644">
      <w:r>
        <w:t>Voyons la description :</w:t>
      </w:r>
    </w:p>
    <w:p w14:paraId="6CB8D51B" w14:textId="77777777" w:rsidR="009A018B" w:rsidRPr="00FB791F" w:rsidRDefault="009A018B" w:rsidP="00A14644">
      <w:r w:rsidRPr="00FB791F">
        <w:t>Interface de Connexion</w:t>
      </w:r>
    </w:p>
    <w:p w14:paraId="09D44F31" w14:textId="03770902" w:rsidR="009A018B" w:rsidRDefault="00AA6C63" w:rsidP="00A14644">
      <w:pPr>
        <w:rPr>
          <w:color w:val="FF0000"/>
        </w:rPr>
      </w:pPr>
      <w:r>
        <w:t xml:space="preserve">C’est la première fenêtre qui s’affiche lors de l’exécution du logiciel. </w:t>
      </w:r>
      <w:r w:rsidR="009A018B">
        <w:t xml:space="preserve">Cette interface </w:t>
      </w:r>
      <w:r w:rsidR="00F168E2">
        <w:t>a</w:t>
      </w:r>
      <w:r w:rsidR="009A018B">
        <w:t xml:space="preserve"> été créée dans </w:t>
      </w:r>
      <w:proofErr w:type="spellStart"/>
      <w:r w:rsidR="009A018B" w:rsidRPr="00034659">
        <w:rPr>
          <w:i/>
          <w:iCs/>
        </w:rPr>
        <w:t>Views</w:t>
      </w:r>
      <w:proofErr w:type="spellEnd"/>
      <w:r w:rsidR="009A018B">
        <w:t xml:space="preserve"> et organiser grâce </w:t>
      </w:r>
      <w:r w:rsidR="009A018B" w:rsidRPr="0008219C">
        <w:t>au</w:t>
      </w:r>
      <w:r w:rsidR="009A018B" w:rsidRPr="00B44140">
        <w:rPr>
          <w:b/>
          <w:bCs/>
        </w:rPr>
        <w:t xml:space="preserve"> </w:t>
      </w:r>
      <w:proofErr w:type="spellStart"/>
      <w:r w:rsidR="009A018B" w:rsidRPr="00B44140">
        <w:rPr>
          <w:b/>
          <w:bCs/>
        </w:rPr>
        <w:t>StackPanel</w:t>
      </w:r>
      <w:proofErr w:type="spellEnd"/>
      <w:r w:rsidR="009A018B" w:rsidRPr="00B44140">
        <w:rPr>
          <w:b/>
          <w:bCs/>
        </w:rPr>
        <w:t xml:space="preserve"> </w:t>
      </w:r>
      <w:r w:rsidR="009A018B" w:rsidRPr="00B44140">
        <w:t>et</w:t>
      </w:r>
      <w:r w:rsidR="009A018B" w:rsidRPr="00B44140">
        <w:rPr>
          <w:b/>
          <w:bCs/>
        </w:rPr>
        <w:t xml:space="preserve"> </w:t>
      </w:r>
      <w:r w:rsidR="00034659" w:rsidRPr="00034659">
        <w:t>au</w:t>
      </w:r>
      <w:r w:rsidR="00034659">
        <w:rPr>
          <w:b/>
          <w:bCs/>
        </w:rPr>
        <w:t xml:space="preserve"> </w:t>
      </w:r>
      <w:proofErr w:type="spellStart"/>
      <w:r w:rsidR="009A018B" w:rsidRPr="00B44140">
        <w:rPr>
          <w:b/>
          <w:bCs/>
        </w:rPr>
        <w:t>Grid</w:t>
      </w:r>
      <w:proofErr w:type="spellEnd"/>
      <w:r w:rsidR="009A018B" w:rsidRPr="00B44140">
        <w:rPr>
          <w:b/>
          <w:bCs/>
        </w:rPr>
        <w:t>.</w:t>
      </w:r>
      <w:r w:rsidR="009A018B">
        <w:t xml:space="preserve"> </w:t>
      </w:r>
      <w:r w:rsidR="009A018B" w:rsidRPr="003E68C2">
        <w:t>Nous</w:t>
      </w:r>
      <w:r w:rsidR="009A018B">
        <w:t xml:space="preserve"> avons créé la première interface graphique WPF où nous avons la possibilité d’</w:t>
      </w:r>
      <w:r w:rsidR="009A018B" w:rsidRPr="00D36E6C">
        <w:t xml:space="preserve">ajouter </w:t>
      </w:r>
      <w:r w:rsidR="009A018B">
        <w:t>le</w:t>
      </w:r>
      <w:r w:rsidR="009A018B" w:rsidRPr="00D36E6C">
        <w:t xml:space="preserve"> profil </w:t>
      </w:r>
      <w:r w:rsidR="009A018B">
        <w:t>du médecin afin qu’il puisse se</w:t>
      </w:r>
      <w:r w:rsidR="009A018B" w:rsidRPr="00D36E6C">
        <w:t xml:space="preserve"> connecter en tant que médecin</w:t>
      </w:r>
      <w:r w:rsidR="009A018B">
        <w:t xml:space="preserve"> et </w:t>
      </w:r>
      <w:r w:rsidR="009A018B" w:rsidRPr="00034659">
        <w:t>de pouvoir ensuite modifier ses informations.</w:t>
      </w:r>
    </w:p>
    <w:p w14:paraId="30EED14F" w14:textId="4D25320D" w:rsidR="009A018B" w:rsidRPr="003C7D9D" w:rsidRDefault="009A018B" w:rsidP="00A14644">
      <w:r w:rsidRPr="003C7D9D">
        <w:t xml:space="preserve">Cette interface est binder avec la fenêtre </w:t>
      </w:r>
      <w:r w:rsidRPr="003C7D9D">
        <w:rPr>
          <w:i/>
          <w:iCs/>
        </w:rPr>
        <w:t xml:space="preserve">Créer un compte </w:t>
      </w:r>
      <w:r w:rsidRPr="003C7D9D">
        <w:t xml:space="preserve">et l’interface </w:t>
      </w:r>
      <w:r w:rsidRPr="003C7D9D">
        <w:rPr>
          <w:i/>
          <w:iCs/>
        </w:rPr>
        <w:t>Accueil</w:t>
      </w:r>
      <w:r w:rsidRPr="003C7D9D">
        <w:t xml:space="preserve"> regroupant les 3 onglets.</w:t>
      </w:r>
      <w:r w:rsidR="00224C45">
        <w:t xml:space="preserve"> Voici la capture.</w:t>
      </w:r>
    </w:p>
    <w:p w14:paraId="54E09A9D" w14:textId="556889E9" w:rsidR="009A018B" w:rsidRDefault="009A018B" w:rsidP="00A14644">
      <w:r>
        <w:rPr>
          <w:noProof/>
        </w:rPr>
        <mc:AlternateContent>
          <mc:Choice Requires="wps">
            <w:drawing>
              <wp:anchor distT="0" distB="0" distL="114300" distR="114300" simplePos="0" relativeHeight="251658752" behindDoc="0" locked="0" layoutInCell="1" allowOverlap="1" wp14:anchorId="7B36F468" wp14:editId="064B44B4">
                <wp:simplePos x="0" y="0"/>
                <wp:positionH relativeFrom="column">
                  <wp:posOffset>1089660</wp:posOffset>
                </wp:positionH>
                <wp:positionV relativeFrom="paragraph">
                  <wp:posOffset>2160270</wp:posOffset>
                </wp:positionV>
                <wp:extent cx="370332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3FC7B61" w14:textId="3BD72847" w:rsidR="009A018B" w:rsidRPr="003C4D44" w:rsidRDefault="009A018B" w:rsidP="00A14644">
                            <w:pPr>
                              <w:pStyle w:val="Caption"/>
                              <w:rPr>
                                <w:noProof/>
                                <w:szCs w:val="24"/>
                              </w:rPr>
                            </w:pPr>
                            <w:r>
                              <w:t xml:space="preserve">Figure </w:t>
                            </w:r>
                            <w:r w:rsidR="00DB027F">
                              <w:fldChar w:fldCharType="begin"/>
                            </w:r>
                            <w:r w:rsidR="00DB027F">
                              <w:instrText xml:space="preserve"> SEQ Figure \* ARABIC </w:instrText>
                            </w:r>
                            <w:r w:rsidR="00DB027F">
                              <w:fldChar w:fldCharType="separate"/>
                            </w:r>
                            <w:r w:rsidR="00AD1B6D">
                              <w:rPr>
                                <w:noProof/>
                              </w:rPr>
                              <w:t>2</w:t>
                            </w:r>
                            <w:r w:rsidR="00DB027F">
                              <w:rPr>
                                <w:noProof/>
                              </w:rPr>
                              <w:fldChar w:fldCharType="end"/>
                            </w:r>
                            <w:r>
                              <w:t xml:space="preserve"> - Interface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6F468" id="_x0000_t202" coordsize="21600,21600" o:spt="202" path="m,l,21600r21600,l21600,xe">
                <v:stroke joinstyle="miter"/>
                <v:path gradientshapeok="t" o:connecttype="rect"/>
              </v:shapetype>
              <v:shape id="Zone de texte 6" o:spid="_x0000_s1026" type="#_x0000_t202" style="position:absolute;margin-left:85.8pt;margin-top:170.1pt;width:291.6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kZFQIAADgEAAAOAAAAZHJzL2Uyb0RvYy54bWysU01v2zAMvQ/YfxB0X5wPrBu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pM3Fp+liMae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" stroked="f">
                <v:textbox style="mso-fit-shape-to-text:t" inset="0,0,0,0">
                  <w:txbxContent>
                    <w:p w14:paraId="53FC7B61" w14:textId="3BD72847" w:rsidR="009A018B" w:rsidRPr="003C4D44" w:rsidRDefault="009A018B" w:rsidP="00A14644">
                      <w:pPr>
                        <w:pStyle w:val="Caption"/>
                        <w:rPr>
                          <w:noProof/>
                          <w:szCs w:val="24"/>
                        </w:rPr>
                      </w:pPr>
                      <w:r>
                        <w:t xml:space="preserve">Figure </w:t>
                      </w:r>
                      <w:r w:rsidR="00DB027F">
                        <w:fldChar w:fldCharType="begin"/>
                      </w:r>
                      <w:r w:rsidR="00DB027F">
                        <w:instrText xml:space="preserve"> SEQ Figure \* ARABIC </w:instrText>
                      </w:r>
                      <w:r w:rsidR="00DB027F">
                        <w:fldChar w:fldCharType="separate"/>
                      </w:r>
                      <w:r w:rsidR="00AD1B6D">
                        <w:rPr>
                          <w:noProof/>
                        </w:rPr>
                        <w:t>2</w:t>
                      </w:r>
                      <w:r w:rsidR="00DB027F">
                        <w:rPr>
                          <w:noProof/>
                        </w:rPr>
                        <w:fldChar w:fldCharType="end"/>
                      </w:r>
                      <w:r>
                        <w:t xml:space="preserve"> - Interface de Connexion</w:t>
                      </w:r>
                    </w:p>
                  </w:txbxContent>
                </v:textbox>
                <w10:wrap type="through"/>
              </v:shape>
            </w:pict>
          </mc:Fallback>
        </mc:AlternateContent>
      </w:r>
      <w:r>
        <w:rPr>
          <w:noProof/>
        </w:rPr>
        <w:drawing>
          <wp:anchor distT="0" distB="0" distL="114300" distR="114300" simplePos="0" relativeHeight="251656704" behindDoc="0" locked="0" layoutInCell="1" allowOverlap="1" wp14:anchorId="109757E1" wp14:editId="191305D8">
            <wp:simplePos x="0" y="0"/>
            <wp:positionH relativeFrom="column">
              <wp:posOffset>1089660</wp:posOffset>
            </wp:positionH>
            <wp:positionV relativeFrom="paragraph">
              <wp:posOffset>0</wp:posOffset>
            </wp:positionV>
            <wp:extent cx="3703641" cy="2103302"/>
            <wp:effectExtent l="0" t="0" r="0" b="0"/>
            <wp:wrapThrough wrapText="bothSides">
              <wp:wrapPolygon edited="0">
                <wp:start x="0" y="0"/>
                <wp:lineTo x="0" y="21326"/>
                <wp:lineTo x="21444" y="21326"/>
                <wp:lineTo x="21444" y="0"/>
                <wp:lineTo x="0" y="0"/>
              </wp:wrapPolygon>
            </wp:wrapThrough>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703641" cy="2103302"/>
                    </a:xfrm>
                    <a:prstGeom prst="rect">
                      <a:avLst/>
                    </a:prstGeom>
                  </pic:spPr>
                </pic:pic>
              </a:graphicData>
            </a:graphic>
            <wp14:sizeRelH relativeFrom="page">
              <wp14:pctWidth>0</wp14:pctWidth>
            </wp14:sizeRelH>
            <wp14:sizeRelV relativeFrom="page">
              <wp14:pctHeight>0</wp14:pctHeight>
            </wp14:sizeRelV>
          </wp:anchor>
        </w:drawing>
      </w:r>
    </w:p>
    <w:p w14:paraId="267F9B9E" w14:textId="77777777" w:rsidR="001035D4" w:rsidRDefault="001035D4" w:rsidP="00A14644"/>
    <w:p w14:paraId="47986DD9" w14:textId="77777777" w:rsidR="009A018B" w:rsidRDefault="009A018B" w:rsidP="00A14644"/>
    <w:p w14:paraId="3DBAFE7D" w14:textId="77777777" w:rsidR="009A018B" w:rsidRDefault="009A018B" w:rsidP="00A14644"/>
    <w:p w14:paraId="49C1E763" w14:textId="77777777" w:rsidR="009A018B" w:rsidRDefault="009A018B" w:rsidP="00A14644"/>
    <w:p w14:paraId="2ED6A2F9" w14:textId="77777777" w:rsidR="009A018B" w:rsidRDefault="009A018B" w:rsidP="00A14644"/>
    <w:p w14:paraId="111972A2" w14:textId="77777777" w:rsidR="008E4E2A" w:rsidRPr="008E4E2A" w:rsidRDefault="008E4E2A" w:rsidP="00A14644"/>
    <w:p w14:paraId="2000FDA9" w14:textId="0881CC6D" w:rsidR="006E0110" w:rsidRDefault="006E0110" w:rsidP="00A14644"/>
    <w:p w14:paraId="768C24C5" w14:textId="796B9C17" w:rsidR="001035D4" w:rsidRDefault="001035D4" w:rsidP="00A14644"/>
    <w:p w14:paraId="61843A43" w14:textId="1E1638AF" w:rsidR="001035D4" w:rsidRDefault="001035D4" w:rsidP="00A14644">
      <w:r>
        <w:t>Sur nos deux boutons, nous avons fait un binding à deux variables (</w:t>
      </w:r>
      <w:proofErr w:type="spellStart"/>
      <w:r>
        <w:t>Connect</w:t>
      </w:r>
      <w:proofErr w:type="spellEnd"/>
      <w:r>
        <w:t xml:space="preserve"> &amp; </w:t>
      </w:r>
      <w:proofErr w:type="spellStart"/>
      <w:r>
        <w:t>CreateAccount</w:t>
      </w:r>
      <w:proofErr w:type="spellEnd"/>
      <w:r>
        <w:t xml:space="preserve">) </w:t>
      </w:r>
      <w:r w:rsidR="00224C45">
        <w:t xml:space="preserve">dans le code </w:t>
      </w:r>
      <w:r>
        <w:t xml:space="preserve">que nous avons créé dans le </w:t>
      </w:r>
      <w:proofErr w:type="spellStart"/>
      <w:r>
        <w:t>ViewModel</w:t>
      </w:r>
      <w:proofErr w:type="spellEnd"/>
      <w:r>
        <w:t xml:space="preserve">. </w:t>
      </w:r>
    </w:p>
    <w:p w14:paraId="28BC156D" w14:textId="65CDBEFC" w:rsidR="001035D4" w:rsidRDefault="001035D4" w:rsidP="00A14644">
      <w:r>
        <w:t xml:space="preserve">Le premier aspect consiste à créer un compte (le profil du médecin) afin de remplir ses informations. Puis, vous aurez la possibilité d’ajouter le médecin puis </w:t>
      </w:r>
      <w:r w:rsidR="00F168E2">
        <w:t>vous</w:t>
      </w:r>
      <w:r>
        <w:t xml:space="preserve"> connecter. </w:t>
      </w:r>
    </w:p>
    <w:p w14:paraId="528EC9EB" w14:textId="79F3BDC6" w:rsidR="001035D4" w:rsidRDefault="002D3FB5" w:rsidP="00A14644">
      <w:r>
        <w:rPr>
          <w:noProof/>
        </w:rPr>
        <w:lastRenderedPageBreak/>
        <mc:AlternateContent>
          <mc:Choice Requires="wps">
            <w:drawing>
              <wp:anchor distT="0" distB="0" distL="114300" distR="114300" simplePos="0" relativeHeight="251665408" behindDoc="0" locked="0" layoutInCell="1" allowOverlap="1" wp14:anchorId="16C44C71" wp14:editId="1C8936DB">
                <wp:simplePos x="0" y="0"/>
                <wp:positionH relativeFrom="column">
                  <wp:posOffset>228600</wp:posOffset>
                </wp:positionH>
                <wp:positionV relativeFrom="paragraph">
                  <wp:posOffset>4963160</wp:posOffset>
                </wp:positionV>
                <wp:extent cx="502920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3739E33" w14:textId="63B1D933" w:rsidR="002D3FB5" w:rsidRPr="00276CE9" w:rsidRDefault="002D3FB5" w:rsidP="00A14644">
                            <w:pPr>
                              <w:pStyle w:val="Caption"/>
                              <w:rPr>
                                <w:noProof/>
                                <w:szCs w:val="24"/>
                              </w:rPr>
                            </w:pPr>
                            <w:r>
                              <w:t xml:space="preserve">Figure </w:t>
                            </w:r>
                            <w:r w:rsidR="008E134D">
                              <w:fldChar w:fldCharType="begin"/>
                            </w:r>
                            <w:r w:rsidR="008E134D">
                              <w:instrText xml:space="preserve"> SEQ Figure \* ARABIC </w:instrText>
                            </w:r>
                            <w:r w:rsidR="008E134D">
                              <w:fldChar w:fldCharType="separate"/>
                            </w:r>
                            <w:r w:rsidR="00AD1B6D">
                              <w:rPr>
                                <w:noProof/>
                              </w:rPr>
                              <w:t>3</w:t>
                            </w:r>
                            <w:r w:rsidR="008E134D">
                              <w:rPr>
                                <w:noProof/>
                              </w:rPr>
                              <w:fldChar w:fldCharType="end"/>
                            </w:r>
                            <w:r>
                              <w:t xml:space="preserve"> - </w:t>
                            </w:r>
                            <w:r w:rsidR="00337B54">
                              <w:t>e</w:t>
                            </w:r>
                            <w:r>
                              <w:t>xtrait code pour la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4C71" id="Zone de texte 10" o:spid="_x0000_s1027" type="#_x0000_t202" style="position:absolute;margin-left:18pt;margin-top:390.8pt;width:3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8yFw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" stroked="f">
                <v:textbox style="mso-fit-shape-to-text:t" inset="0,0,0,0">
                  <w:txbxContent>
                    <w:p w14:paraId="13739E33" w14:textId="63B1D933" w:rsidR="002D3FB5" w:rsidRPr="00276CE9" w:rsidRDefault="002D3FB5" w:rsidP="00A14644">
                      <w:pPr>
                        <w:pStyle w:val="Caption"/>
                        <w:rPr>
                          <w:noProof/>
                          <w:szCs w:val="24"/>
                        </w:rPr>
                      </w:pPr>
                      <w:r>
                        <w:t xml:space="preserve">Figure </w:t>
                      </w:r>
                      <w:r w:rsidR="008E134D">
                        <w:fldChar w:fldCharType="begin"/>
                      </w:r>
                      <w:r w:rsidR="008E134D">
                        <w:instrText xml:space="preserve"> SEQ Figure \* ARABIC </w:instrText>
                      </w:r>
                      <w:r w:rsidR="008E134D">
                        <w:fldChar w:fldCharType="separate"/>
                      </w:r>
                      <w:r w:rsidR="00AD1B6D">
                        <w:rPr>
                          <w:noProof/>
                        </w:rPr>
                        <w:t>3</w:t>
                      </w:r>
                      <w:r w:rsidR="008E134D">
                        <w:rPr>
                          <w:noProof/>
                        </w:rPr>
                        <w:fldChar w:fldCharType="end"/>
                      </w:r>
                      <w:r>
                        <w:t xml:space="preserve"> - </w:t>
                      </w:r>
                      <w:r w:rsidR="00337B54">
                        <w:t>e</w:t>
                      </w:r>
                      <w:r>
                        <w:t>xtrait code pour la connexion</w:t>
                      </w:r>
                    </w:p>
                  </w:txbxContent>
                </v:textbox>
                <w10:wrap type="topAndBottom"/>
              </v:shape>
            </w:pict>
          </mc:Fallback>
        </mc:AlternateContent>
      </w:r>
      <w:r w:rsidR="001035D4">
        <w:rPr>
          <w:noProof/>
        </w:rPr>
        <w:drawing>
          <wp:anchor distT="0" distB="0" distL="114300" distR="114300" simplePos="0" relativeHeight="251659776" behindDoc="0" locked="0" layoutInCell="1" allowOverlap="1" wp14:anchorId="7B6E163B" wp14:editId="4957C23B">
            <wp:simplePos x="0" y="0"/>
            <wp:positionH relativeFrom="column">
              <wp:posOffset>228600</wp:posOffset>
            </wp:positionH>
            <wp:positionV relativeFrom="paragraph">
              <wp:posOffset>280670</wp:posOffset>
            </wp:positionV>
            <wp:extent cx="5029200" cy="4625340"/>
            <wp:effectExtent l="0" t="0" r="0" b="381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029200" cy="4625340"/>
                    </a:xfrm>
                    <a:prstGeom prst="rect">
                      <a:avLst/>
                    </a:prstGeom>
                  </pic:spPr>
                </pic:pic>
              </a:graphicData>
            </a:graphic>
            <wp14:sizeRelH relativeFrom="page">
              <wp14:pctWidth>0</wp14:pctWidth>
            </wp14:sizeRelH>
            <wp14:sizeRelV relativeFrom="page">
              <wp14:pctHeight>0</wp14:pctHeight>
            </wp14:sizeRelV>
          </wp:anchor>
        </w:drawing>
      </w:r>
      <w:r w:rsidR="001035D4">
        <w:t>Voici un extrait du code.</w:t>
      </w:r>
    </w:p>
    <w:p w14:paraId="4AE5159C" w14:textId="77777777" w:rsidR="001035D4" w:rsidRDefault="001035D4" w:rsidP="00A14644"/>
    <w:p w14:paraId="517AE853" w14:textId="77777777" w:rsidR="001035D4" w:rsidRPr="003E68C2" w:rsidRDefault="001035D4" w:rsidP="00A14644">
      <w:r>
        <w:t>Une fois connecté, vous allez sur l’interface Accueil.</w:t>
      </w:r>
    </w:p>
    <w:p w14:paraId="732F8C25" w14:textId="77777777" w:rsidR="001035D4" w:rsidRDefault="001035D4" w:rsidP="00A14644"/>
    <w:p w14:paraId="02205909" w14:textId="77777777" w:rsidR="001035D4" w:rsidRPr="00FE6C4B" w:rsidRDefault="001035D4" w:rsidP="00A14644">
      <w:r w:rsidRPr="00FE6C4B">
        <w:t>L’interface Accueil.</w:t>
      </w:r>
    </w:p>
    <w:p w14:paraId="2E046FD5" w14:textId="15AB4A44" w:rsidR="001035D4" w:rsidRDefault="001035D4" w:rsidP="00A14644">
      <w:pPr>
        <w:rPr>
          <w:i/>
          <w:iCs/>
        </w:rPr>
      </w:pPr>
      <w:r w:rsidRPr="00E67987">
        <w:t xml:space="preserve">Elle représente </w:t>
      </w:r>
      <w:r>
        <w:t xml:space="preserve">l’interface de </w:t>
      </w:r>
      <w:r w:rsidR="00B84FB2">
        <w:t>« B</w:t>
      </w:r>
      <w:r>
        <w:t>ienvenue</w:t>
      </w:r>
      <w:r w:rsidR="00B84FB2">
        <w:t> »</w:t>
      </w:r>
      <w:r>
        <w:t xml:space="preserve"> où nous avons trois 3 onglets</w:t>
      </w:r>
      <w:r w:rsidR="00224C45">
        <w:t xml:space="preserve"> de navigation</w:t>
      </w:r>
      <w:r>
        <w:t xml:space="preserve"> : </w:t>
      </w:r>
      <w:r w:rsidRPr="00FE6C4B">
        <w:rPr>
          <w:i/>
          <w:iCs/>
        </w:rPr>
        <w:t>informations, diagnostique, configuration IA.</w:t>
      </w:r>
      <w:r w:rsidR="00D63473">
        <w:rPr>
          <w:i/>
          <w:iCs/>
        </w:rPr>
        <w:t xml:space="preserve"> Voici la capture.</w:t>
      </w:r>
    </w:p>
    <w:p w14:paraId="78C397D6" w14:textId="77777777" w:rsidR="00D63473" w:rsidRDefault="001035D4" w:rsidP="00A14644">
      <w:r>
        <w:rPr>
          <w:noProof/>
        </w:rPr>
        <w:lastRenderedPageBreak/>
        <w:drawing>
          <wp:inline distT="0" distB="0" distL="0" distR="0" wp14:anchorId="46C32162" wp14:editId="46E47F2C">
            <wp:extent cx="5732145" cy="4313555"/>
            <wp:effectExtent l="0" t="0" r="190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32145" cy="4313555"/>
                    </a:xfrm>
                    <a:prstGeom prst="rect">
                      <a:avLst/>
                    </a:prstGeom>
                  </pic:spPr>
                </pic:pic>
              </a:graphicData>
            </a:graphic>
          </wp:inline>
        </w:drawing>
      </w:r>
    </w:p>
    <w:p w14:paraId="7B4315BF" w14:textId="60F6B928" w:rsidR="001035D4" w:rsidRPr="00FE6C4B" w:rsidRDefault="00D63473" w:rsidP="00A14644">
      <w:pPr>
        <w:pStyle w:val="Caption"/>
        <w:rPr>
          <w:szCs w:val="24"/>
        </w:rPr>
      </w:pPr>
      <w:r>
        <w:t xml:space="preserve">Figure </w:t>
      </w:r>
      <w:r w:rsidR="008E134D">
        <w:fldChar w:fldCharType="begin"/>
      </w:r>
      <w:r w:rsidR="008E134D">
        <w:instrText xml:space="preserve"> SEQ Figure \* ARABIC </w:instrText>
      </w:r>
      <w:r w:rsidR="008E134D">
        <w:fldChar w:fldCharType="separate"/>
      </w:r>
      <w:r w:rsidR="00AD1B6D">
        <w:rPr>
          <w:noProof/>
        </w:rPr>
        <w:t>4</w:t>
      </w:r>
      <w:r w:rsidR="008E134D">
        <w:rPr>
          <w:noProof/>
        </w:rPr>
        <w:fldChar w:fldCharType="end"/>
      </w:r>
      <w:r>
        <w:t xml:space="preserve"> - Accueil</w:t>
      </w:r>
    </w:p>
    <w:p w14:paraId="3F53DCCB" w14:textId="77777777" w:rsidR="00763EBF" w:rsidRDefault="00763EBF" w:rsidP="00A14644"/>
    <w:p w14:paraId="42EC509C" w14:textId="77777777" w:rsidR="00763EBF" w:rsidRPr="00763EBF" w:rsidRDefault="00763EBF" w:rsidP="00A14644">
      <w:pPr>
        <w:rPr>
          <w:sz w:val="28"/>
          <w:szCs w:val="28"/>
        </w:rPr>
      </w:pPr>
      <w:r w:rsidRPr="00763EBF">
        <w:t xml:space="preserve">Dans le système de navigation entre les onglets et la liaison avec les interfaces </w:t>
      </w:r>
      <w:proofErr w:type="gramStart"/>
      <w:r w:rsidRPr="00763EBF">
        <w:t>correspondantes,  pour</w:t>
      </w:r>
      <w:proofErr w:type="gramEnd"/>
      <w:r w:rsidRPr="00763EBF">
        <w:t xml:space="preserve"> ne pas se répéter, nous avons utilisé des </w:t>
      </w:r>
      <w:proofErr w:type="spellStart"/>
      <w:r w:rsidRPr="00763EBF">
        <w:t>UserControls</w:t>
      </w:r>
      <w:proofErr w:type="spellEnd"/>
      <w:r w:rsidRPr="00763EBF">
        <w:t xml:space="preserve"> auxquels nous faisons appel pour la synchronisation des données.</w:t>
      </w:r>
      <w:r w:rsidRPr="00763EBF">
        <w:rPr>
          <w:sz w:val="28"/>
          <w:szCs w:val="28"/>
        </w:rPr>
        <w:t xml:space="preserve"> </w:t>
      </w:r>
    </w:p>
    <w:p w14:paraId="57A62949" w14:textId="36FA7F24" w:rsidR="001035D4" w:rsidRDefault="001035D4" w:rsidP="00A14644">
      <w:r>
        <w:t xml:space="preserve">Sur l’onglet </w:t>
      </w:r>
      <w:r w:rsidRPr="005F41F9">
        <w:rPr>
          <w:b/>
          <w:bCs/>
          <w:i/>
          <w:iCs/>
        </w:rPr>
        <w:t>Informations</w:t>
      </w:r>
      <w:r>
        <w:rPr>
          <w:b/>
          <w:bCs/>
          <w:i/>
          <w:iCs/>
        </w:rPr>
        <w:t xml:space="preserve"> </w:t>
      </w:r>
      <w:r w:rsidRPr="00A0765F">
        <w:t>nous avons les informations du médecin</w:t>
      </w:r>
      <w:r>
        <w:t xml:space="preserve"> où nous avons la possibilité de </w:t>
      </w:r>
      <w:r w:rsidRPr="000B340E">
        <w:rPr>
          <w:i/>
          <w:iCs/>
        </w:rPr>
        <w:t>modifier</w:t>
      </w:r>
      <w:r>
        <w:t xml:space="preserve"> ou </w:t>
      </w:r>
      <w:r w:rsidRPr="000B340E">
        <w:rPr>
          <w:i/>
          <w:iCs/>
        </w:rPr>
        <w:t>annuler</w:t>
      </w:r>
      <w:r w:rsidRPr="00A0765F">
        <w:t>.</w:t>
      </w:r>
    </w:p>
    <w:p w14:paraId="508C0F07" w14:textId="77777777" w:rsidR="000E6F78" w:rsidRDefault="001035D4" w:rsidP="00A14644">
      <w:r>
        <w:t xml:space="preserve">Sur l’onglet </w:t>
      </w:r>
      <w:r>
        <w:rPr>
          <w:b/>
          <w:bCs/>
          <w:i/>
          <w:iCs/>
        </w:rPr>
        <w:t xml:space="preserve">Diagnostique </w:t>
      </w:r>
      <w:r>
        <w:t xml:space="preserve">où nous avons des boutons pour trouver les informations </w:t>
      </w:r>
      <w:r w:rsidR="00533242">
        <w:t>sur le patient</w:t>
      </w:r>
      <w:r>
        <w:t xml:space="preserve">, ajouter un </w:t>
      </w:r>
      <w:r w:rsidRPr="003846A8">
        <w:rPr>
          <w:color w:val="000000" w:themeColor="text1"/>
        </w:rPr>
        <w:t>patient</w:t>
      </w:r>
      <w:r w:rsidR="003846A8" w:rsidRPr="003846A8">
        <w:rPr>
          <w:color w:val="000000" w:themeColor="text1"/>
        </w:rPr>
        <w:t xml:space="preserve"> sans pouvoir modifier ses informations</w:t>
      </w:r>
      <w:r w:rsidRPr="003846A8">
        <w:rPr>
          <w:color w:val="000000" w:themeColor="text1"/>
        </w:rPr>
        <w:t xml:space="preserve">, </w:t>
      </w:r>
      <w:r>
        <w:t xml:space="preserve">définir le type de douleur thoracique, Thalassémie dans des </w:t>
      </w:r>
      <w:proofErr w:type="spellStart"/>
      <w:r>
        <w:t>Combobox</w:t>
      </w:r>
      <w:proofErr w:type="spellEnd"/>
      <w:r>
        <w:t xml:space="preserve">. </w:t>
      </w:r>
      <w:r w:rsidR="00007BA6" w:rsidRPr="004F3B5C">
        <w:t>Ce sont ses informations</w:t>
      </w:r>
      <w:r w:rsidR="00007BA6">
        <w:t xml:space="preserve"> (valeurs, texte)</w:t>
      </w:r>
      <w:r w:rsidR="00007BA6" w:rsidRPr="004F3B5C">
        <w:t xml:space="preserve"> qui seront ajoutées pour </w:t>
      </w:r>
      <w:r w:rsidR="000B340E">
        <w:t xml:space="preserve">que le médecin puisse </w:t>
      </w:r>
      <w:r w:rsidR="00007BA6" w:rsidRPr="004F3B5C">
        <w:t xml:space="preserve">faire </w:t>
      </w:r>
      <w:r w:rsidR="000B340E">
        <w:t xml:space="preserve">son </w:t>
      </w:r>
      <w:r w:rsidR="00007BA6" w:rsidRPr="004F3B5C">
        <w:t>diagnostic</w:t>
      </w:r>
      <w:r w:rsidR="00007BA6">
        <w:t xml:space="preserve">. </w:t>
      </w:r>
      <w:r w:rsidR="000E6F78">
        <w:t xml:space="preserve"> </w:t>
      </w:r>
    </w:p>
    <w:p w14:paraId="1C8ABAC0" w14:textId="5BFE2C09" w:rsidR="001035D4" w:rsidRDefault="000E6F78" w:rsidP="00A14644">
      <w:r>
        <w:t xml:space="preserve">On a aussi </w:t>
      </w:r>
      <w:r w:rsidR="00763EBF">
        <w:t>implémenté</w:t>
      </w:r>
      <w:r>
        <w:t xml:space="preserve"> les zones de saisies</w:t>
      </w:r>
      <w:r w:rsidR="001035D4">
        <w:t xml:space="preserve"> </w:t>
      </w:r>
      <w:r w:rsidR="00A12205">
        <w:t>du</w:t>
      </w:r>
      <w:r w:rsidR="001035D4">
        <w:t xml:space="preserve"> nombre de dépression</w:t>
      </w:r>
      <w:r w:rsidR="00076C07">
        <w:t>s</w:t>
      </w:r>
      <w:r w:rsidR="001035D4">
        <w:t xml:space="preserve"> ST induite</w:t>
      </w:r>
      <w:r w:rsidR="00076C07">
        <w:t>s</w:t>
      </w:r>
      <w:r w:rsidR="001035D4">
        <w:t xml:space="preserve"> et le nombre de gros vaisseaux. </w:t>
      </w:r>
      <w:r w:rsidR="00007BA6">
        <w:t>Voir la capture.</w:t>
      </w:r>
    </w:p>
    <w:p w14:paraId="369602D5" w14:textId="77777777" w:rsidR="00007BA6" w:rsidRDefault="001035D4" w:rsidP="00A14644">
      <w:r>
        <w:rPr>
          <w:noProof/>
        </w:rPr>
        <w:lastRenderedPageBreak/>
        <w:drawing>
          <wp:inline distT="0" distB="0" distL="0" distR="0" wp14:anchorId="46EF9B44" wp14:editId="71246933">
            <wp:extent cx="5732145" cy="4256405"/>
            <wp:effectExtent l="0" t="0" r="190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32145" cy="4256405"/>
                    </a:xfrm>
                    <a:prstGeom prst="rect">
                      <a:avLst/>
                    </a:prstGeom>
                  </pic:spPr>
                </pic:pic>
              </a:graphicData>
            </a:graphic>
          </wp:inline>
        </w:drawing>
      </w:r>
    </w:p>
    <w:p w14:paraId="112B1A70" w14:textId="34A7425D" w:rsidR="001035D4" w:rsidRDefault="00007BA6" w:rsidP="00A14644">
      <w:pPr>
        <w:pStyle w:val="Caption"/>
        <w:rPr>
          <w:szCs w:val="24"/>
        </w:rPr>
      </w:pPr>
      <w:r>
        <w:t xml:space="preserve">Figure </w:t>
      </w:r>
      <w:r w:rsidR="008E134D">
        <w:fldChar w:fldCharType="begin"/>
      </w:r>
      <w:r w:rsidR="008E134D">
        <w:instrText xml:space="preserve"> SEQ Figure \* ARABIC </w:instrText>
      </w:r>
      <w:r w:rsidR="008E134D">
        <w:fldChar w:fldCharType="separate"/>
      </w:r>
      <w:r w:rsidR="00AD1B6D">
        <w:rPr>
          <w:noProof/>
        </w:rPr>
        <w:t>5</w:t>
      </w:r>
      <w:r w:rsidR="008E134D">
        <w:rPr>
          <w:noProof/>
        </w:rPr>
        <w:fldChar w:fldCharType="end"/>
      </w:r>
      <w:r>
        <w:t xml:space="preserve"> - Onglet Diagnostique</w:t>
      </w:r>
    </w:p>
    <w:p w14:paraId="3DA2077D" w14:textId="0C1FC282" w:rsidR="001035D4" w:rsidRDefault="001035D4" w:rsidP="00A14644">
      <w:r>
        <w:t xml:space="preserve">Sur l’onglet </w:t>
      </w:r>
      <w:r>
        <w:rPr>
          <w:b/>
          <w:bCs/>
          <w:i/>
          <w:iCs/>
        </w:rPr>
        <w:t xml:space="preserve">Configuration IA </w:t>
      </w:r>
      <w:r w:rsidRPr="00BD5451">
        <w:t xml:space="preserve">où </w:t>
      </w:r>
      <w:r>
        <w:t xml:space="preserve">nous avons deux boutons pour ajouter nos deux fichiers </w:t>
      </w:r>
      <w:r w:rsidRPr="00BD5451">
        <w:rPr>
          <w:b/>
          <w:bCs/>
          <w:i/>
          <w:iCs/>
        </w:rPr>
        <w:t>train.csv</w:t>
      </w:r>
      <w:r>
        <w:t xml:space="preserve"> et </w:t>
      </w:r>
      <w:r w:rsidRPr="00BD5451">
        <w:rPr>
          <w:b/>
          <w:bCs/>
          <w:i/>
          <w:iCs/>
        </w:rPr>
        <w:t>test.csv.</w:t>
      </w:r>
      <w:r>
        <w:rPr>
          <w:b/>
          <w:bCs/>
          <w:i/>
          <w:iCs/>
        </w:rPr>
        <w:t xml:space="preserve"> </w:t>
      </w:r>
      <w:r w:rsidRPr="000B4BDD">
        <w:t>Il suffit de cliquer sur Parcourir et les charger depuis votre ordinateur.</w:t>
      </w:r>
      <w:r>
        <w:t xml:space="preserve"> Aussi les paramètres K et le type de distance soi</w:t>
      </w:r>
      <w:r w:rsidR="00076C07">
        <w:t>en</w:t>
      </w:r>
      <w:r>
        <w:t xml:space="preserve">t </w:t>
      </w:r>
      <w:r w:rsidRPr="00C7064C">
        <w:rPr>
          <w:i/>
          <w:iCs/>
        </w:rPr>
        <w:t>Manhattan</w:t>
      </w:r>
      <w:r>
        <w:t xml:space="preserve"> ou </w:t>
      </w:r>
      <w:r w:rsidRPr="00C7064C">
        <w:rPr>
          <w:i/>
          <w:iCs/>
        </w:rPr>
        <w:t>Euclidienne</w:t>
      </w:r>
      <w:r>
        <w:t>.</w:t>
      </w:r>
    </w:p>
    <w:p w14:paraId="60C9E3E0" w14:textId="1B3123D4" w:rsidR="00F00D8F" w:rsidRDefault="00AD1B6D" w:rsidP="00A14644">
      <w:r>
        <w:rPr>
          <w:noProof/>
        </w:rPr>
        <w:lastRenderedPageBreak/>
        <mc:AlternateContent>
          <mc:Choice Requires="wps">
            <w:drawing>
              <wp:anchor distT="0" distB="0" distL="114300" distR="114300" simplePos="0" relativeHeight="251668480" behindDoc="0" locked="0" layoutInCell="1" allowOverlap="1" wp14:anchorId="47383C61" wp14:editId="531F7A08">
                <wp:simplePos x="0" y="0"/>
                <wp:positionH relativeFrom="column">
                  <wp:posOffset>0</wp:posOffset>
                </wp:positionH>
                <wp:positionV relativeFrom="paragraph">
                  <wp:posOffset>4539615</wp:posOffset>
                </wp:positionV>
                <wp:extent cx="5732145" cy="635"/>
                <wp:effectExtent l="0" t="0" r="0" b="0"/>
                <wp:wrapThrough wrapText="bothSides">
                  <wp:wrapPolygon edited="0">
                    <wp:start x="0" y="0"/>
                    <wp:lineTo x="0" y="21600"/>
                    <wp:lineTo x="21600" y="21600"/>
                    <wp:lineTo x="21600" y="0"/>
                  </wp:wrapPolygon>
                </wp:wrapThrough>
                <wp:docPr id="11" name="Zone de texte 11"/>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04C30EE3" w14:textId="6A7CA478" w:rsidR="00AD1B6D" w:rsidRPr="00E30CDC" w:rsidRDefault="00AD1B6D" w:rsidP="00A14644">
                            <w:pPr>
                              <w:pStyle w:val="Caption"/>
                              <w:rPr>
                                <w:b/>
                                <w:bCs/>
                                <w:noProof/>
                                <w:szCs w:val="24"/>
                              </w:rPr>
                            </w:pPr>
                            <w:r>
                              <w:t xml:space="preserve">Figure </w:t>
                            </w:r>
                            <w:r w:rsidR="00DB027F">
                              <w:fldChar w:fldCharType="begin"/>
                            </w:r>
                            <w:r w:rsidR="00DB027F">
                              <w:instrText xml:space="preserve"> SEQ Figure \* ARABIC </w:instrText>
                            </w:r>
                            <w:r w:rsidR="00DB027F">
                              <w:fldChar w:fldCharType="separate"/>
                            </w:r>
                            <w:r>
                              <w:rPr>
                                <w:noProof/>
                              </w:rPr>
                              <w:t>6</w:t>
                            </w:r>
                            <w:r w:rsidR="00DB027F">
                              <w:rPr>
                                <w:noProof/>
                              </w:rPr>
                              <w:fldChar w:fldCharType="end"/>
                            </w:r>
                            <w:r>
                              <w:t xml:space="preserve"> - Onglet Configuration 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83C61" id="Zone de texte 11" o:spid="_x0000_s1028" type="#_x0000_t202" style="position:absolute;margin-left:0;margin-top:357.45pt;width:451.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ra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p5OOMM0mx25t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" stroked="f">
                <v:textbox style="mso-fit-shape-to-text:t" inset="0,0,0,0">
                  <w:txbxContent>
                    <w:p w14:paraId="04C30EE3" w14:textId="6A7CA478" w:rsidR="00AD1B6D" w:rsidRPr="00E30CDC" w:rsidRDefault="00AD1B6D" w:rsidP="00A14644">
                      <w:pPr>
                        <w:pStyle w:val="Caption"/>
                        <w:rPr>
                          <w:b/>
                          <w:bCs/>
                          <w:noProof/>
                          <w:szCs w:val="24"/>
                        </w:rPr>
                      </w:pPr>
                      <w:r>
                        <w:t xml:space="preserve">Figure </w:t>
                      </w:r>
                      <w:r w:rsidR="00DB027F">
                        <w:fldChar w:fldCharType="begin"/>
                      </w:r>
                      <w:r w:rsidR="00DB027F">
                        <w:instrText xml:space="preserve"> SEQ Figure \* ARABIC </w:instrText>
                      </w:r>
                      <w:r w:rsidR="00DB027F">
                        <w:fldChar w:fldCharType="separate"/>
                      </w:r>
                      <w:r>
                        <w:rPr>
                          <w:noProof/>
                        </w:rPr>
                        <w:t>6</w:t>
                      </w:r>
                      <w:r w:rsidR="00DB027F">
                        <w:rPr>
                          <w:noProof/>
                        </w:rPr>
                        <w:fldChar w:fldCharType="end"/>
                      </w:r>
                      <w:r>
                        <w:t xml:space="preserve"> - Onglet Configuration IA</w:t>
                      </w:r>
                    </w:p>
                  </w:txbxContent>
                </v:textbox>
                <w10:wrap type="through"/>
              </v:shape>
            </w:pict>
          </mc:Fallback>
        </mc:AlternateContent>
      </w:r>
      <w:r>
        <w:rPr>
          <w:b/>
          <w:bCs/>
          <w:noProof/>
        </w:rPr>
        <w:drawing>
          <wp:anchor distT="0" distB="0" distL="114300" distR="114300" simplePos="0" relativeHeight="251666432" behindDoc="0" locked="0" layoutInCell="1" allowOverlap="1" wp14:anchorId="295796DB" wp14:editId="08ADA309">
            <wp:simplePos x="0" y="0"/>
            <wp:positionH relativeFrom="column">
              <wp:posOffset>0</wp:posOffset>
            </wp:positionH>
            <wp:positionV relativeFrom="paragraph">
              <wp:posOffset>231352</wp:posOffset>
            </wp:positionV>
            <wp:extent cx="5732145" cy="4251325"/>
            <wp:effectExtent l="0" t="0" r="1905" b="0"/>
            <wp:wrapThrough wrapText="bothSides">
              <wp:wrapPolygon edited="0">
                <wp:start x="0" y="0"/>
                <wp:lineTo x="0" y="21487"/>
                <wp:lineTo x="21535" y="21487"/>
                <wp:lineTo x="21535" y="0"/>
                <wp:lineTo x="0" y="0"/>
              </wp:wrapPolygon>
            </wp:wrapThrough>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32145" cy="4251325"/>
                    </a:xfrm>
                    <a:prstGeom prst="rect">
                      <a:avLst/>
                    </a:prstGeom>
                  </pic:spPr>
                </pic:pic>
              </a:graphicData>
            </a:graphic>
            <wp14:sizeRelH relativeFrom="page">
              <wp14:pctWidth>0</wp14:pctWidth>
            </wp14:sizeRelH>
            <wp14:sizeRelV relativeFrom="page">
              <wp14:pctHeight>0</wp14:pctHeight>
            </wp14:sizeRelV>
          </wp:anchor>
        </w:drawing>
      </w:r>
    </w:p>
    <w:p w14:paraId="631B5CE5" w14:textId="509BDEDD" w:rsidR="001035D4" w:rsidRPr="006B108F" w:rsidRDefault="006B108F" w:rsidP="00A14644">
      <w:r w:rsidRPr="006B108F">
        <w:t xml:space="preserve">Une fois que les données sont entrées et que la distance est choisie, vous pouvez évaluer le taux de reconnaissance en cliquant sur le bouton </w:t>
      </w:r>
      <w:r w:rsidRPr="006B108F">
        <w:rPr>
          <w:i/>
          <w:iCs/>
        </w:rPr>
        <w:t>Evaluer</w:t>
      </w:r>
      <w:r w:rsidRPr="006B108F">
        <w:t xml:space="preserve">.  Cela va faire appel aux données qui se trouvent dans </w:t>
      </w:r>
      <w:proofErr w:type="spellStart"/>
      <w:r w:rsidRPr="006B108F">
        <w:t>AccueilViewModel</w:t>
      </w:r>
      <w:proofErr w:type="spellEnd"/>
      <w:r w:rsidRPr="006B108F">
        <w:t xml:space="preserve"> pour trouver le résultat de l'algorithme en faisant de la classification. </w:t>
      </w:r>
      <w:r w:rsidR="00303BEB" w:rsidRPr="006B108F">
        <w:t>Ç</w:t>
      </w:r>
      <w:r w:rsidR="001035D4" w:rsidRPr="006B108F">
        <w:t>a donne le résultat du taux de reconnaissance en pourcentage.</w:t>
      </w:r>
    </w:p>
    <w:p w14:paraId="5F194473" w14:textId="4F3A2A5C" w:rsidR="001035D4" w:rsidRDefault="001035D4" w:rsidP="00A14644"/>
    <w:p w14:paraId="6763D1A2" w14:textId="5EA6B138" w:rsidR="001035D4" w:rsidRPr="00000F28" w:rsidRDefault="001035D4" w:rsidP="00A14644">
      <w:r w:rsidRPr="00000F28">
        <w:t>Interface Créer Patient</w:t>
      </w:r>
    </w:p>
    <w:p w14:paraId="5F4BE0F7" w14:textId="53E99B11" w:rsidR="00000F28" w:rsidRPr="00000F28" w:rsidRDefault="00000F28" w:rsidP="00A14644">
      <w:pPr>
        <w:rPr>
          <w:lang w:eastAsia="fr-FR"/>
        </w:rPr>
      </w:pPr>
      <w:r w:rsidRPr="00000F28">
        <w:rPr>
          <w:lang w:eastAsia="fr-FR"/>
        </w:rPr>
        <w:t xml:space="preserve">Après le travail sur Médecin, nous sommes occupés du cas du patient. En utilisant presque la même procédure, nous avons créé des interfaces pour le patient, des modèles de classe, et la liaison à l’aide des classes dans le </w:t>
      </w:r>
      <w:proofErr w:type="spellStart"/>
      <w:r w:rsidRPr="00000F28">
        <w:rPr>
          <w:lang w:eastAsia="fr-FR"/>
        </w:rPr>
        <w:t>ViewModel</w:t>
      </w:r>
      <w:proofErr w:type="spellEnd"/>
      <w:r w:rsidRPr="00000F28">
        <w:rPr>
          <w:lang w:eastAsia="fr-FR"/>
        </w:rPr>
        <w:t>.  </w:t>
      </w:r>
    </w:p>
    <w:p w14:paraId="2887D58B" w14:textId="457F2971" w:rsidR="00411E64" w:rsidRPr="00000F28" w:rsidRDefault="00000F28" w:rsidP="00A14644">
      <w:r w:rsidRPr="00000F28">
        <w:rPr>
          <w:lang w:eastAsia="fr-FR"/>
        </w:rPr>
        <w:br/>
        <w:t xml:space="preserve">Nous avons implémenté le bouton </w:t>
      </w:r>
      <w:r w:rsidRPr="00000F28">
        <w:rPr>
          <w:b/>
          <w:bCs/>
          <w:i/>
          <w:iCs/>
          <w:lang w:eastAsia="fr-FR"/>
        </w:rPr>
        <w:t xml:space="preserve">Informations </w:t>
      </w:r>
      <w:r w:rsidRPr="00000F28">
        <w:rPr>
          <w:lang w:eastAsia="fr-FR"/>
        </w:rPr>
        <w:t>pour afficher les informations du patient, et le bouton</w:t>
      </w:r>
      <w:r w:rsidRPr="00000F28">
        <w:rPr>
          <w:b/>
          <w:bCs/>
          <w:i/>
          <w:iCs/>
          <w:lang w:eastAsia="fr-FR"/>
        </w:rPr>
        <w:t xml:space="preserve"> Ajouter un patient </w:t>
      </w:r>
      <w:r w:rsidRPr="00000F28">
        <w:rPr>
          <w:lang w:eastAsia="fr-FR"/>
        </w:rPr>
        <w:t>pour créer un compte pour le patient et ainsi pouvoir faire le diagnostic en affichant le résultat dans la fenêtre.</w:t>
      </w:r>
    </w:p>
    <w:p w14:paraId="5DC1995D" w14:textId="6A353BB1" w:rsidR="00411E64" w:rsidRPr="008E4E2A" w:rsidRDefault="00411E64" w:rsidP="00A14644"/>
    <w:p w14:paraId="30500861" w14:textId="45C44D82" w:rsidR="001035D4" w:rsidRPr="00863B1E" w:rsidRDefault="0054399E" w:rsidP="00A14644">
      <w:proofErr w:type="gramStart"/>
      <w:r>
        <w:lastRenderedPageBreak/>
        <w:t>C</w:t>
      </w:r>
      <w:r w:rsidR="00763EBF">
        <w:t>apture</w:t>
      </w:r>
      <w:r>
        <w:t xml:space="preserve"> patient</w:t>
      </w:r>
      <w:proofErr w:type="gramEnd"/>
    </w:p>
    <w:p w14:paraId="3A56F12D" w14:textId="77777777" w:rsidR="001662D7" w:rsidRPr="008E4E2A" w:rsidRDefault="001662D7" w:rsidP="00A14644">
      <w:pPr>
        <w:pStyle w:val="Heading1"/>
      </w:pPr>
      <w:bookmarkStart w:id="3" w:name="_Toc97914948"/>
      <w:r w:rsidRPr="008E4E2A">
        <w:t xml:space="preserve">Algorithme du </w:t>
      </w:r>
      <m:oMath>
        <m:r>
          <m:rPr>
            <m:sty m:val="bi"/>
          </m:rPr>
          <w:rPr>
            <w:rFonts w:ascii="Cambria Math" w:hAnsi="Cambria Math"/>
          </w:rPr>
          <m:t>k</m:t>
        </m:r>
      </m:oMath>
      <w:r w:rsidRPr="008E4E2A">
        <w:t>-NN et Résultats</w:t>
      </w:r>
      <w:bookmarkEnd w:id="3"/>
    </w:p>
    <w:p w14:paraId="72EDAB1C" w14:textId="77777777" w:rsidR="00B77D0C" w:rsidRPr="008E4E2A" w:rsidRDefault="00B77D0C" w:rsidP="00A14644">
      <w:r w:rsidRPr="008E4E2A">
        <w:t>L’implémentation de l’algorithme KNN connu sous le nom de K-</w:t>
      </w:r>
      <w:proofErr w:type="spellStart"/>
      <w:r w:rsidRPr="008E4E2A">
        <w:t>Nearest</w:t>
      </w:r>
      <w:proofErr w:type="spellEnd"/>
      <w:r w:rsidRPr="008E4E2A">
        <w:t xml:space="preserve"> Neighbors – les plus proches voisins – a connu plusieurs étapes.</w:t>
      </w:r>
    </w:p>
    <w:p w14:paraId="22CA575F" w14:textId="46D4569B" w:rsidR="00B77D0C" w:rsidRDefault="00B77D0C" w:rsidP="00A14644">
      <w:pPr>
        <w:rPr>
          <w:lang w:val="fr-CA"/>
        </w:rPr>
      </w:pPr>
      <w:r w:rsidRPr="008E4E2A">
        <w:t xml:space="preserve">KNN est un algorithme </w:t>
      </w:r>
      <w:r w:rsidRPr="00A14644">
        <w:t xml:space="preserve">qui utilise une technique simple et a pour objectif est de faire des prédictions. </w:t>
      </w:r>
      <w:r w:rsidR="003A0211" w:rsidRPr="00A14644">
        <w:t xml:space="preserve">Pour se faire, on utilise </w:t>
      </w:r>
      <w:r w:rsidR="001E5C05" w:rsidRPr="00A14644">
        <w:t xml:space="preserve">des échantillons déjà </w:t>
      </w:r>
      <w:r w:rsidR="002274C9" w:rsidRPr="00A14644">
        <w:t>étiquetés</w:t>
      </w:r>
      <w:r w:rsidR="001E5C05" w:rsidRPr="00A14644">
        <w:t xml:space="preserve"> provenant du fichier train.csv. </w:t>
      </w:r>
      <w:r w:rsidR="001D39EB" w:rsidRPr="00A14644">
        <w:t>Pour faire une prédiction</w:t>
      </w:r>
      <w:r w:rsidR="001D39EB">
        <w:rPr>
          <w:lang w:val="fr-CA"/>
        </w:rPr>
        <w:t xml:space="preserve"> </w:t>
      </w:r>
      <w:r w:rsidR="00DB0EAE">
        <w:rPr>
          <w:lang w:val="fr-CA"/>
        </w:rPr>
        <w:t>d’un échantillon, on trouve ses K plus proches voisins (d’où le nom), puis</w:t>
      </w:r>
      <w:r w:rsidR="002274C9">
        <w:rPr>
          <w:lang w:val="fr-CA"/>
        </w:rPr>
        <w:t xml:space="preserve"> on regarde </w:t>
      </w:r>
      <w:r w:rsidR="00E72688">
        <w:rPr>
          <w:lang w:val="fr-CA"/>
        </w:rPr>
        <w:t>quelle est la majorité des étiquettes</w:t>
      </w:r>
      <w:r w:rsidR="00BA381D">
        <w:rPr>
          <w:lang w:val="fr-CA"/>
        </w:rPr>
        <w:t xml:space="preserve"> voisins</w:t>
      </w:r>
      <w:r w:rsidR="00E72688">
        <w:rPr>
          <w:lang w:val="fr-CA"/>
        </w:rPr>
        <w:t xml:space="preserve">. </w:t>
      </w:r>
      <w:r w:rsidR="00BA381D">
        <w:rPr>
          <w:lang w:val="fr-CA"/>
        </w:rPr>
        <w:t xml:space="preserve">La majorité déterminera la prédiction de l’étiquette de </w:t>
      </w:r>
      <w:r w:rsidR="00E67EF3">
        <w:rPr>
          <w:lang w:val="fr-CA"/>
        </w:rPr>
        <w:t>l’échantillon en question.</w:t>
      </w:r>
    </w:p>
    <w:p w14:paraId="5C0DB0F8" w14:textId="372D810F" w:rsidR="00E67EF3" w:rsidRDefault="00E67EF3" w:rsidP="00A14644">
      <w:pPr>
        <w:rPr>
          <w:lang w:val="fr-CA"/>
        </w:rPr>
      </w:pPr>
      <w:r>
        <w:rPr>
          <w:lang w:val="fr-CA"/>
        </w:rPr>
        <w:t>Voici les détails d’implémentation</w:t>
      </w:r>
      <w:r w:rsidR="00895E63">
        <w:rPr>
          <w:lang w:val="fr-CA"/>
        </w:rPr>
        <w:t xml:space="preserve"> pour</w:t>
      </w:r>
      <w:r w:rsidR="00B14D81">
        <w:rPr>
          <w:lang w:val="fr-CA"/>
        </w:rPr>
        <w:t xml:space="preserve"> un échantillon</w:t>
      </w:r>
      <w:r w:rsidR="009872CE">
        <w:rPr>
          <w:lang w:val="fr-CA"/>
        </w:rPr>
        <w:t>.</w:t>
      </w:r>
    </w:p>
    <w:p w14:paraId="00F70ED4" w14:textId="369A9B68" w:rsidR="00FB3A59" w:rsidRDefault="00895E63" w:rsidP="00A14644">
      <w:pPr>
        <w:pStyle w:val="Heading2"/>
        <w:rPr>
          <w:lang w:val="fr-CA"/>
        </w:rPr>
      </w:pPr>
      <w:bookmarkStart w:id="4" w:name="_Toc97914949"/>
      <w:r>
        <w:rPr>
          <w:lang w:val="fr-CA"/>
        </w:rPr>
        <w:t>Identifier toutes les distances depuis l’échantillon</w:t>
      </w:r>
      <w:bookmarkEnd w:id="4"/>
    </w:p>
    <w:p w14:paraId="7E5FA4E3" w14:textId="5F7A8E9D" w:rsidR="006A5E1E" w:rsidRPr="00A14644" w:rsidRDefault="000A209F" w:rsidP="00A14644">
      <w:pPr>
        <w:rPr>
          <w:lang w:val="fr-CA"/>
        </w:rPr>
      </w:pPr>
      <w:r w:rsidRPr="00A14644">
        <w:rPr>
          <w:lang w:val="fr-CA"/>
        </w:rPr>
        <w:t>Dans un ensemble d’apprentissage</w:t>
      </w:r>
      <w:r w:rsidR="00581414" w:rsidRPr="00A14644">
        <w:rPr>
          <w:lang w:val="fr-CA"/>
        </w:rPr>
        <w:t xml:space="preserve"> de plusieurs dimensions, on utilise une formule pour </w:t>
      </w:r>
      <w:r w:rsidR="001D0A8E" w:rsidRPr="00A14644">
        <w:rPr>
          <w:lang w:val="fr-CA"/>
        </w:rPr>
        <w:t>calculer la distance de tous les voisins. On peut utiliser la distance euclidienne</w:t>
      </w:r>
      <w:r w:rsidR="009024BF" w:rsidRPr="00A14644">
        <w:rPr>
          <w:lang w:val="fr-CA"/>
        </w:rPr>
        <w:t>, la distance la plus courte entre deux points</w:t>
      </w:r>
      <w:r w:rsidR="006E2A26" w:rsidRPr="00A14644">
        <w:rPr>
          <w:lang w:val="fr-CA"/>
        </w:rPr>
        <w:t> :</w:t>
      </w:r>
    </w:p>
    <w:p w14:paraId="30F5FCB5" w14:textId="1640AD12" w:rsidR="006E2A26" w:rsidRPr="00A14644" w:rsidRDefault="008D1CC0" w:rsidP="00A14644">
      <w:pPr>
        <w:rPr>
          <w:lang w:val="fr-CA"/>
        </w:rPr>
      </w:pPr>
      <m:oMathPara>
        <m:oMath>
          <m:r>
            <m:rPr>
              <m:sty m:val="p"/>
            </m:rPr>
            <w:rPr>
              <w:rFonts w:ascii="Cambria Math" w:hAnsi="Cambria Math"/>
              <w:lang w:val="fr-CA"/>
            </w:rPr>
            <m:t>euclidienne</m:t>
          </m:r>
          <m:d>
            <m:dPr>
              <m:ctrlPr>
                <w:rPr>
                  <w:rFonts w:ascii="Cambria Math" w:hAnsi="Cambria Math"/>
                  <w:lang w:val="fr-CA"/>
                </w:rPr>
              </m:ctrlPr>
            </m:dPr>
            <m:e>
              <m:r>
                <w:rPr>
                  <w:rFonts w:ascii="Cambria Math" w:hAnsi="Cambria Math"/>
                  <w:lang w:val="fr-CA"/>
                </w:rPr>
                <m:t>p</m:t>
              </m:r>
              <m:r>
                <m:rPr>
                  <m:sty m:val="p"/>
                </m:rPr>
                <w:rPr>
                  <w:rFonts w:ascii="Cambria Math" w:hAnsi="Cambria Math"/>
                  <w:lang w:val="fr-CA"/>
                </w:rPr>
                <m:t>,</m:t>
              </m:r>
              <m:r>
                <w:rPr>
                  <w:rFonts w:ascii="Cambria Math" w:hAnsi="Cambria Math"/>
                  <w:lang w:val="fr-CA"/>
                </w:rPr>
                <m:t>q</m:t>
              </m:r>
            </m:e>
          </m:d>
          <m:r>
            <m:rPr>
              <m:sty m:val="p"/>
            </m:rPr>
            <w:rPr>
              <w:rFonts w:ascii="Cambria Math" w:hAnsi="Cambria Math"/>
              <w:lang w:val="fr-CA"/>
            </w:rPr>
            <m:t>=</m:t>
          </m:r>
          <m:rad>
            <m:radPr>
              <m:degHide m:val="1"/>
              <m:ctrlPr>
                <w:rPr>
                  <w:rFonts w:ascii="Cambria Math" w:hAnsi="Cambria Math"/>
                  <w:lang w:val="fr-CA"/>
                </w:rPr>
              </m:ctrlPr>
            </m:radPr>
            <m:deg/>
            <m:e>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1</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1</m:t>
                      </m:r>
                    </m:sub>
                  </m:sSub>
                  <m:r>
                    <m:rPr>
                      <m:sty m:val="p"/>
                    </m:rPr>
                    <w:rPr>
                      <w:rFonts w:ascii="Cambria Math" w:hAnsi="Cambria Math"/>
                      <w:lang w:val="fr-CA"/>
                    </w:rPr>
                    <m:t>)</m:t>
                  </m:r>
                </m:e>
                <m:sup>
                  <m:r>
                    <m:rPr>
                      <m:sty m:val="p"/>
                    </m:rPr>
                    <w:rPr>
                      <w:rFonts w:ascii="Cambria Math" w:hAnsi="Cambria Math"/>
                      <w:lang w:val="fr-CA"/>
                    </w:rPr>
                    <m:t>2</m:t>
                  </m:r>
                </m:sup>
              </m:sSup>
              <m:r>
                <m:rPr>
                  <m:sty m:val="p"/>
                </m:rP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2</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2</m:t>
                      </m:r>
                    </m:sub>
                  </m:sSub>
                  <m:r>
                    <m:rPr>
                      <m:sty m:val="p"/>
                    </m:rPr>
                    <w:rPr>
                      <w:rFonts w:ascii="Cambria Math" w:hAnsi="Cambria Math"/>
                      <w:lang w:val="fr-CA"/>
                    </w:rPr>
                    <m:t>)</m:t>
                  </m:r>
                </m:e>
                <m:sup>
                  <m:r>
                    <m:rPr>
                      <m:sty m:val="p"/>
                    </m:rPr>
                    <w:rPr>
                      <w:rFonts w:ascii="Cambria Math" w:hAnsi="Cambria Math"/>
                      <w:lang w:val="fr-CA"/>
                    </w:rPr>
                    <m:t>2</m:t>
                  </m:r>
                </m:sup>
              </m:sSup>
              <m:r>
                <m:rPr>
                  <m:sty m:val="p"/>
                </m:rP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n</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w:rPr>
                          <w:rFonts w:ascii="Cambria Math" w:hAnsi="Cambria Math"/>
                          <w:lang w:val="fr-CA"/>
                        </w:rPr>
                        <m:t>n</m:t>
                      </m:r>
                    </m:sub>
                  </m:sSub>
                  <m:r>
                    <m:rPr>
                      <m:sty m:val="p"/>
                    </m:rPr>
                    <w:rPr>
                      <w:rFonts w:ascii="Cambria Math" w:hAnsi="Cambria Math"/>
                      <w:lang w:val="fr-CA"/>
                    </w:rPr>
                    <m:t>)</m:t>
                  </m:r>
                </m:e>
                <m:sup>
                  <m:r>
                    <m:rPr>
                      <m:sty m:val="p"/>
                    </m:rPr>
                    <w:rPr>
                      <w:rFonts w:ascii="Cambria Math" w:hAnsi="Cambria Math"/>
                      <w:lang w:val="fr-CA"/>
                    </w:rPr>
                    <m:t>2</m:t>
                  </m:r>
                </m:sup>
              </m:sSup>
            </m:e>
          </m:rad>
        </m:oMath>
      </m:oMathPara>
    </w:p>
    <w:p w14:paraId="465ECCE3" w14:textId="7FCD8967" w:rsidR="00063331" w:rsidRPr="00A14644" w:rsidRDefault="004979AA" w:rsidP="00A14644">
      <w:pPr>
        <w:rPr>
          <w:lang w:val="fr-CA"/>
        </w:rPr>
      </w:pPr>
      <w:r w:rsidRPr="00A14644">
        <w:rPr>
          <w:lang w:val="fr-CA"/>
        </w:rPr>
        <w:t xml:space="preserve">Ou la distance de Manhattan, qui décrit plutôt la distance qu’un conducteur de taxi </w:t>
      </w:r>
      <w:r w:rsidR="008D1CC0" w:rsidRPr="00A14644">
        <w:rPr>
          <w:lang w:val="fr-CA"/>
        </w:rPr>
        <w:t>emprunterait dans une ville quadrillée :</w:t>
      </w:r>
    </w:p>
    <w:p w14:paraId="5D06296A" w14:textId="5D0E3368" w:rsidR="008D1CC0" w:rsidRPr="00A14644" w:rsidRDefault="008D1CC0" w:rsidP="00A14644">
      <w:pPr>
        <w:rPr>
          <w:lang w:val="fr-CA"/>
        </w:rPr>
      </w:pPr>
      <m:oMathPara>
        <m:oMath>
          <m:r>
            <m:rPr>
              <m:sty m:val="p"/>
            </m:rPr>
            <w:rPr>
              <w:rFonts w:ascii="Cambria Math" w:hAnsi="Cambria Math"/>
              <w:lang w:val="fr-CA"/>
            </w:rPr>
            <m:t>manhattan</m:t>
          </m:r>
          <m:d>
            <m:dPr>
              <m:ctrlPr>
                <w:rPr>
                  <w:rFonts w:ascii="Cambria Math" w:hAnsi="Cambria Math"/>
                  <w:lang w:val="fr-CA"/>
                </w:rPr>
              </m:ctrlPr>
            </m:dPr>
            <m:e>
              <m:r>
                <w:rPr>
                  <w:rFonts w:ascii="Cambria Math" w:hAnsi="Cambria Math"/>
                  <w:lang w:val="fr-CA"/>
                </w:rPr>
                <m:t>p</m:t>
              </m:r>
              <m:r>
                <m:rPr>
                  <m:sty m:val="p"/>
                </m:rPr>
                <w:rPr>
                  <w:rFonts w:ascii="Cambria Math" w:hAnsi="Cambria Math"/>
                  <w:lang w:val="fr-CA"/>
                </w:rPr>
                <m:t>,</m:t>
              </m:r>
              <m:r>
                <w:rPr>
                  <w:rFonts w:ascii="Cambria Math" w:hAnsi="Cambria Math"/>
                  <w:lang w:val="fr-CA"/>
                </w:rPr>
                <m:t>q</m:t>
              </m:r>
            </m:e>
          </m:d>
          <m:r>
            <m:rPr>
              <m:sty m:val="p"/>
            </m:rPr>
            <w:rPr>
              <w:rFonts w:ascii="Cambria Math" w:hAnsi="Cambria Math"/>
              <w:lang w:val="fr-CA"/>
            </w:rPr>
            <m:t>=</m:t>
          </m:r>
          <m:rad>
            <m:radPr>
              <m:degHide m:val="1"/>
              <m:ctrlPr>
                <w:rPr>
                  <w:rFonts w:ascii="Cambria Math" w:hAnsi="Cambria Math"/>
                  <w:lang w:val="fr-CA"/>
                </w:rPr>
              </m:ctrlPr>
            </m:radPr>
            <m:deg/>
            <m:e>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1</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1</m:t>
                      </m:r>
                    </m:sub>
                  </m:sSub>
                </m:e>
              </m:d>
              <m:r>
                <m:rPr>
                  <m:sty m:val="p"/>
                </m:rPr>
                <w:rPr>
                  <w:rFonts w:ascii="Cambria Math" w:hAnsi="Cambria Math"/>
                  <w:lang w:val="fr-CA"/>
                </w:rPr>
                <m:t>+</m:t>
              </m:r>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2</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2</m:t>
                      </m:r>
                    </m:sub>
                  </m:sSub>
                </m:e>
              </m:d>
              <m:r>
                <m:rPr>
                  <m:sty m:val="p"/>
                </m:rPr>
                <w:rPr>
                  <w:rFonts w:ascii="Cambria Math" w:hAnsi="Cambria Math"/>
                  <w:lang w:val="fr-CA"/>
                </w:rPr>
                <m:t>+…+</m:t>
              </m:r>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n</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w:rPr>
                          <w:rFonts w:ascii="Cambria Math" w:hAnsi="Cambria Math"/>
                          <w:lang w:val="fr-CA"/>
                        </w:rPr>
                        <m:t>n</m:t>
                      </m:r>
                    </m:sub>
                  </m:sSub>
                </m:e>
              </m:d>
            </m:e>
          </m:rad>
        </m:oMath>
      </m:oMathPara>
    </w:p>
    <w:p w14:paraId="0CE8E0D6" w14:textId="6FDF63A4" w:rsidR="008D1CC0" w:rsidRPr="00A14644" w:rsidRDefault="004825D5" w:rsidP="00A14644">
      <w:pPr>
        <w:rPr>
          <w:lang w:val="fr-CA"/>
        </w:rPr>
      </w:pPr>
      <w:r w:rsidRPr="00A14644">
        <w:rPr>
          <w:lang w:val="fr-CA"/>
        </w:rPr>
        <w:t>Dans les deux cas, l’indice de p et q représente les différents symptômes d’un diagnostic.</w:t>
      </w:r>
    </w:p>
    <w:p w14:paraId="5E271C31" w14:textId="37D67AEE" w:rsidR="00B1135D" w:rsidRDefault="00B1135D" w:rsidP="00A14644">
      <w:pPr>
        <w:pStyle w:val="Heading2"/>
      </w:pPr>
      <w:bookmarkStart w:id="5" w:name="_Toc97914950"/>
      <w:r>
        <w:t>Trouver les K</w:t>
      </w:r>
      <w:r w:rsidR="00FF2F2D">
        <w:t xml:space="preserve"> plus proches voisins</w:t>
      </w:r>
      <w:bookmarkEnd w:id="5"/>
    </w:p>
    <w:p w14:paraId="6E6117AE" w14:textId="77777777" w:rsidR="00B977C0" w:rsidRDefault="00FF2F2D" w:rsidP="00A40058">
      <w:r>
        <w:t>Pour trouver les K plus proches voisins dans cette liste de distance, il suffit de les trier</w:t>
      </w:r>
      <w:r w:rsidR="00460A3F">
        <w:t xml:space="preserve"> </w:t>
      </w:r>
      <w:r>
        <w:t>en ordre</w:t>
      </w:r>
      <w:r w:rsidR="00460A3F">
        <w:t xml:space="preserve">, et de sélectionner les k premier dans la liste. Dans ce travail, </w:t>
      </w:r>
      <w:r w:rsidR="00C20D29">
        <w:t>le tri Shell a été utilisé.</w:t>
      </w:r>
      <w:r w:rsidR="007A61F7">
        <w:t xml:space="preserve"> Le tri Shell est une optimisation du tri insertion.</w:t>
      </w:r>
      <w:r w:rsidR="00A822D9">
        <w:t xml:space="preserve"> Le tri par insertion itère sur chaque élément</w:t>
      </w:r>
      <w:r w:rsidR="0032016F">
        <w:t xml:space="preserve"> du début vers la fin. Pour chaque élément, </w:t>
      </w:r>
      <w:r w:rsidR="0058105E">
        <w:t>il va trouver sa place vers le début, décalant ainsi tou</w:t>
      </w:r>
      <w:r w:rsidR="00E519D7">
        <w:t xml:space="preserve">s </w:t>
      </w:r>
      <w:r w:rsidR="008C20C7">
        <w:t>les autres vers la fin.</w:t>
      </w:r>
    </w:p>
    <w:p w14:paraId="4A532FF0" w14:textId="5389F3F6" w:rsidR="000C13E8" w:rsidRDefault="00A344AE" w:rsidP="00B977C0">
      <w:pPr>
        <w:jc w:val="center"/>
      </w:pPr>
      <w:r>
        <w:rPr>
          <w:noProof/>
        </w:rPr>
        <w:lastRenderedPageBreak/>
        <w:drawing>
          <wp:inline distT="0" distB="0" distL="0" distR="0" wp14:anchorId="755971D6" wp14:editId="5F8788A9">
            <wp:extent cx="1955800" cy="1981321"/>
            <wp:effectExtent l="0" t="0" r="6350" b="0"/>
            <wp:docPr id="12" name="Picture 12"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sor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8935" cy="1984497"/>
                    </a:xfrm>
                    <a:prstGeom prst="rect">
                      <a:avLst/>
                    </a:prstGeom>
                    <a:noFill/>
                    <a:ln>
                      <a:noFill/>
                    </a:ln>
                  </pic:spPr>
                </pic:pic>
              </a:graphicData>
            </a:graphic>
          </wp:inline>
        </w:drawing>
      </w:r>
    </w:p>
    <w:p w14:paraId="2E773B5E" w14:textId="2F3DFCE8" w:rsidR="006215E0" w:rsidRDefault="00B977C0" w:rsidP="00B977C0">
      <w:r>
        <w:t>Le tri Shell quant à lui</w:t>
      </w:r>
      <w:r w:rsidR="00662CA5">
        <w:t xml:space="preserve"> fait aussi un tri par insertion, mais </w:t>
      </w:r>
      <w:r w:rsidR="00960929">
        <w:t>sur un sous-</w:t>
      </w:r>
      <w:r w:rsidR="00421509">
        <w:t xml:space="preserve">tableau </w:t>
      </w:r>
      <w:r w:rsidR="00960929">
        <w:t>qui saute tous les n éléments.</w:t>
      </w:r>
      <w:r w:rsidR="00421509">
        <w:t xml:space="preserve"> Le tableau est ainsi retrié plusieurs fois, </w:t>
      </w:r>
      <w:r w:rsidR="00A51778">
        <w:t>et n diminue à chaque fois, selon différente</w:t>
      </w:r>
      <w:r w:rsidR="009C26ED">
        <w:t>s</w:t>
      </w:r>
      <w:r w:rsidR="00A51778">
        <w:t xml:space="preserve"> fonction</w:t>
      </w:r>
      <w:r w:rsidR="009C26ED">
        <w:t>s</w:t>
      </w:r>
      <w:r w:rsidR="00F26CAE">
        <w:t xml:space="preserve">, jusqu’à ce qu’il soit arrivé à 1, pour un tri par insertion classique final. Ainsi, la liste serait déjà </w:t>
      </w:r>
      <w:r w:rsidR="006215E0">
        <w:t>presque triée lors de cette dernière étape.</w:t>
      </w:r>
    </w:p>
    <w:p w14:paraId="11ABE918" w14:textId="01DF3EF8" w:rsidR="006215E0" w:rsidRDefault="006215E0" w:rsidP="00B977C0">
      <w:r>
        <w:t>Il existe plusieurs fonctions pour faire diminuer n, mais nous utilisons </w:t>
      </w:r>
      <w:r w:rsidR="00E22DE2">
        <w:t xml:space="preserve">la fonction originale de </w:t>
      </w:r>
      <w:proofErr w:type="gramStart"/>
      <w:r w:rsidR="00E22DE2">
        <w:t>Shell</w:t>
      </w:r>
      <w:r>
        <w:t>:</w:t>
      </w:r>
      <w:proofErr w:type="gramEnd"/>
    </w:p>
    <w:p w14:paraId="6B44816D" w14:textId="467DE3B8" w:rsidR="00461546" w:rsidRPr="003F5D1B" w:rsidRDefault="009C26ED" w:rsidP="00B977C0">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oMath>
      </m:oMathPara>
    </w:p>
    <w:p w14:paraId="4D8536F7" w14:textId="14265C3D" w:rsidR="00D264BC" w:rsidRDefault="003F5D1B" w:rsidP="005A472F">
      <w:r>
        <w:t xml:space="preserve">Où N est la taille du tableau, et k l’itération </w:t>
      </w:r>
      <w:r w:rsidR="009C26ED">
        <w:t>actuelle.</w:t>
      </w:r>
    </w:p>
    <w:p w14:paraId="1E2479C6" w14:textId="77777777" w:rsidR="00296254" w:rsidRDefault="00D64F0F" w:rsidP="00296254">
      <w:r>
        <w:t xml:space="preserve">Une fois le tableau trié, </w:t>
      </w:r>
      <w:proofErr w:type="gramStart"/>
      <w:r>
        <w:t>on</w:t>
      </w:r>
      <w:proofErr w:type="gramEnd"/>
      <w:r>
        <w:t xml:space="preserve"> choisi les k plus près, et on peut voir </w:t>
      </w:r>
      <w:r w:rsidR="00951064">
        <w:t>quel est la majorité du diagnostic, et ainsi, faire un prédiction.</w:t>
      </w:r>
    </w:p>
    <w:p w14:paraId="549C68B4" w14:textId="16CC7272" w:rsidR="00D264BC" w:rsidRDefault="00296254" w:rsidP="00296254">
      <w:r>
        <w:t xml:space="preserve">Dans le cadre de notre application, avec </w:t>
      </w:r>
      <w:r w:rsidR="007D7FB7">
        <w:t>un ensemble d’apprentissage</w:t>
      </w:r>
      <w:r>
        <w:t xml:space="preserve"> train.csv</w:t>
      </w:r>
      <w:r w:rsidR="007D7FB7">
        <w:t xml:space="preserve">, des données d’évaluation test.csv, </w:t>
      </w:r>
      <w:r w:rsidR="00200645">
        <w:t xml:space="preserve">un k=6, et une distance euclidienne, on arrive à une précision de </w:t>
      </w:r>
      <w:r w:rsidR="008E134D">
        <w:t>diagnostic</w:t>
      </w:r>
      <w:r w:rsidR="00200645">
        <w:t xml:space="preserve"> de 84.54%.</w:t>
      </w:r>
    </w:p>
    <w:p w14:paraId="360A0E30" w14:textId="4604CBB8" w:rsidR="008E134D" w:rsidRPr="00B77D0C" w:rsidRDefault="008E134D" w:rsidP="00296254">
      <w:r>
        <w:rPr>
          <w:noProof/>
        </w:rPr>
        <w:lastRenderedPageBreak/>
        <w:drawing>
          <wp:inline distT="0" distB="0" distL="0" distR="0" wp14:anchorId="41081C19" wp14:editId="5178AC69">
            <wp:extent cx="5732145" cy="4321175"/>
            <wp:effectExtent l="0" t="0" r="1905" b="317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732145" cy="4321175"/>
                    </a:xfrm>
                    <a:prstGeom prst="rect">
                      <a:avLst/>
                    </a:prstGeom>
                  </pic:spPr>
                </pic:pic>
              </a:graphicData>
            </a:graphic>
          </wp:inline>
        </w:drawing>
      </w:r>
    </w:p>
    <w:p w14:paraId="471992ED" w14:textId="77777777" w:rsidR="00B77D0C" w:rsidRPr="008E4E2A" w:rsidRDefault="00B77D0C" w:rsidP="00A14644">
      <w:pPr>
        <w:pStyle w:val="Heading1"/>
      </w:pPr>
      <w:bookmarkStart w:id="6" w:name="_Toc97914951"/>
      <w:r w:rsidRPr="008E4E2A">
        <w:t>Problèmes et Difficultés rencontrées</w:t>
      </w:r>
      <w:bookmarkEnd w:id="6"/>
    </w:p>
    <w:p w14:paraId="3B265B46" w14:textId="607C7E77" w:rsidR="00B77D0C" w:rsidRPr="008E4E2A" w:rsidRDefault="00B77D0C" w:rsidP="00A14644">
      <w:r>
        <w:t>Comme tout autre projet, d</w:t>
      </w:r>
      <w:r w:rsidRPr="008E4E2A">
        <w:t xml:space="preserve">ans la réalisation de notre projet (TP1), nous nous sommes confrontés à </w:t>
      </w:r>
      <w:r w:rsidR="000D200A">
        <w:t>certains</w:t>
      </w:r>
      <w:r w:rsidRPr="008E4E2A">
        <w:t xml:space="preserve"> problèmes, </w:t>
      </w:r>
      <w:r>
        <w:t>c’est le cas de</w:t>
      </w:r>
      <w:r w:rsidR="000D200A">
        <w:t> :</w:t>
      </w:r>
    </w:p>
    <w:p w14:paraId="498869B7" w14:textId="4C3F96F9" w:rsidR="00B77D0C" w:rsidRDefault="00432A6D" w:rsidP="00A14644">
      <w:pPr>
        <w:pStyle w:val="ListParagraph"/>
        <w:numPr>
          <w:ilvl w:val="0"/>
          <w:numId w:val="32"/>
        </w:numPr>
      </w:pPr>
      <w:r w:rsidRPr="00432A6D">
        <w:t>L’interconnexion</w:t>
      </w:r>
      <w:r w:rsidR="00B77D0C" w:rsidRPr="00432A6D">
        <w:t xml:space="preserve"> des interfaces avec le binding</w:t>
      </w:r>
      <w:r w:rsidR="00472716">
        <w:t xml:space="preserve"> et faire le </w:t>
      </w:r>
      <w:r w:rsidR="00472716" w:rsidRPr="00432A6D">
        <w:t>survol d’une fenêtre à une autre</w:t>
      </w:r>
      <w:r w:rsidR="00472716">
        <w:t xml:space="preserve"> </w:t>
      </w:r>
      <w:proofErr w:type="gramStart"/>
      <w:r w:rsidR="00472716">
        <w:t>( au</w:t>
      </w:r>
      <w:proofErr w:type="gramEnd"/>
      <w:r w:rsidR="00472716">
        <w:t xml:space="preserve"> début) ;</w:t>
      </w:r>
    </w:p>
    <w:p w14:paraId="3E8FA0A7" w14:textId="5B5B7D4B" w:rsidR="00472716" w:rsidRPr="00432A6D" w:rsidRDefault="00472716" w:rsidP="00A14644">
      <w:pPr>
        <w:pStyle w:val="ListParagraph"/>
        <w:numPr>
          <w:ilvl w:val="0"/>
          <w:numId w:val="32"/>
        </w:numPr>
      </w:pPr>
      <w:r>
        <w:t xml:space="preserve">La difficulté de </w:t>
      </w:r>
      <w:r w:rsidR="00E2529D">
        <w:t xml:space="preserve">communiquer et de partager (chacun travaillait et faisait son commit sur </w:t>
      </w:r>
      <w:r w:rsidR="00AF6314">
        <w:t>le serveur) ;</w:t>
      </w:r>
    </w:p>
    <w:p w14:paraId="114C70CB" w14:textId="76B30123" w:rsidR="00B77D0C" w:rsidRPr="00432A6D" w:rsidRDefault="00B77D0C" w:rsidP="00A14644">
      <w:pPr>
        <w:pStyle w:val="ListParagraph"/>
      </w:pPr>
    </w:p>
    <w:p w14:paraId="74528C46" w14:textId="238EE8F7" w:rsidR="00B77D0C" w:rsidRPr="00AF6314" w:rsidRDefault="00AF6314" w:rsidP="00A14644">
      <w:r>
        <w:t>Mais en dépit de toutes</w:t>
      </w:r>
      <w:r w:rsidR="00B77D0C" w:rsidRPr="008E4E2A">
        <w:t xml:space="preserve"> les difficultés, les occupations, nous avons pu nous dépasser pour aboutir à ce résultat. La documentation sur internet en a largement contribué.</w:t>
      </w:r>
    </w:p>
    <w:p w14:paraId="1DDC4302" w14:textId="77777777" w:rsidR="00B77D0C" w:rsidRPr="008E4E2A" w:rsidRDefault="00B77D0C" w:rsidP="00A14644">
      <w:pPr>
        <w:pStyle w:val="Heading1"/>
      </w:pPr>
      <w:bookmarkStart w:id="7" w:name="_Toc97914952"/>
      <w:r w:rsidRPr="008E4E2A">
        <w:t>Conclusion</w:t>
      </w:r>
      <w:bookmarkEnd w:id="7"/>
    </w:p>
    <w:p w14:paraId="66C98C60" w14:textId="64EA4506" w:rsidR="00AF6314" w:rsidRDefault="00AF6314" w:rsidP="00A14644">
      <w:r>
        <w:t>Dans ce projet, nous avons pu analyser l’énoncé, posé</w:t>
      </w:r>
      <w:r w:rsidR="00C6105A">
        <w:t xml:space="preserve"> nos questions, implémenté au fur et à mesure dès le début pour arrive à ce résultat même si l’objectif n’est pas atteint à 100%.</w:t>
      </w:r>
    </w:p>
    <w:p w14:paraId="0A66F177" w14:textId="0BA1EB83" w:rsidR="00C6105A" w:rsidRDefault="00C6105A" w:rsidP="00A14644">
      <w:r>
        <w:lastRenderedPageBreak/>
        <w:t xml:space="preserve">Nous avons pu </w:t>
      </w:r>
      <w:r w:rsidR="00C51D7B">
        <w:t>implémenter</w:t>
      </w:r>
      <w:r>
        <w:t xml:space="preserve"> KNN </w:t>
      </w:r>
      <w:r w:rsidR="00A50DCE">
        <w:t>a</w:t>
      </w:r>
      <w:r>
        <w:t xml:space="preserve">vec tri </w:t>
      </w:r>
      <w:r w:rsidR="00A50DCE">
        <w:t>Shell, créé des modèles de classes correspondantes, reliés nos interfaces en utilisant ces technologies citées ci haut.</w:t>
      </w:r>
    </w:p>
    <w:p w14:paraId="260354A8" w14:textId="3C8C208D" w:rsidR="00B77D0C" w:rsidRDefault="00B77D0C" w:rsidP="00A14644">
      <w:r w:rsidRPr="008E4E2A">
        <w:t>Nous remercions</w:t>
      </w:r>
      <w:r w:rsidR="000C680E">
        <w:t>,</w:t>
      </w:r>
      <w:r w:rsidRPr="008E4E2A">
        <w:t xml:space="preserve"> M. Yacine</w:t>
      </w:r>
      <w:r w:rsidR="000C680E">
        <w:t>,</w:t>
      </w:r>
      <w:r w:rsidRPr="008E4E2A">
        <w:t xml:space="preserve"> pour ce TP1 qui nous fait largement découvrir le contour de ce langage ainsi l’outil WPF pour la conception des interfaces graphiques qui demandent beaucoup de soins et de concentration.</w:t>
      </w:r>
    </w:p>
    <w:p w14:paraId="5EED8915" w14:textId="2337EED6" w:rsidR="000D200A" w:rsidRDefault="000D200A" w:rsidP="00A14644">
      <w:r>
        <w:t>Voici le résultat que nous avons obtenu</w:t>
      </w:r>
      <w:r w:rsidR="00C51D7B">
        <w:t xml:space="preserve"> : </w:t>
      </w:r>
    </w:p>
    <w:p w14:paraId="33D23F57" w14:textId="46ECE0A0" w:rsidR="00C51D7B" w:rsidRDefault="00C51D7B" w:rsidP="00A14644">
      <w:r>
        <w:t>…………..</w:t>
      </w:r>
    </w:p>
    <w:p w14:paraId="08723684" w14:textId="45F31B00" w:rsidR="00C51D7B" w:rsidRDefault="00C51D7B" w:rsidP="00A14644">
      <w:proofErr w:type="spellStart"/>
      <w:r>
        <w:t>Peut être</w:t>
      </w:r>
      <w:proofErr w:type="spellEnd"/>
      <w:r>
        <w:t xml:space="preserve"> on aurait pu faire …….</w:t>
      </w:r>
    </w:p>
    <w:p w14:paraId="660AD632" w14:textId="77777777" w:rsidR="00683212" w:rsidRDefault="00683212" w:rsidP="00A14644"/>
    <w:p w14:paraId="68D37BF5" w14:textId="40B52634" w:rsidR="00B77D0C" w:rsidRDefault="00C51D7B" w:rsidP="00A14644">
      <w:r>
        <w:t>MERCI</w:t>
      </w:r>
    </w:p>
    <w:p w14:paraId="1447586C" w14:textId="3FFEB8D1" w:rsidR="00B77D0C" w:rsidRPr="003F1F19" w:rsidRDefault="00D3277B" w:rsidP="00A14644">
      <w:r>
        <w:t>Voici la</w:t>
      </w:r>
      <w:r w:rsidR="00B77D0C" w:rsidRPr="003F1F19">
        <w:t xml:space="preserve"> vidéo de présentation</w:t>
      </w:r>
    </w:p>
    <w:p w14:paraId="1017E8BA" w14:textId="77777777" w:rsidR="00B77D0C" w:rsidRPr="00063331" w:rsidRDefault="00B77D0C" w:rsidP="00A14644">
      <w:pPr>
        <w:pStyle w:val="Heading1"/>
        <w:rPr>
          <w:lang w:val="fr-CA"/>
        </w:rPr>
      </w:pPr>
      <w:bookmarkStart w:id="8" w:name="_Toc97914953"/>
      <w:r w:rsidRPr="00063331">
        <w:rPr>
          <w:lang w:val="fr-CA"/>
        </w:rPr>
        <w:t>Références</w:t>
      </w:r>
      <w:bookmarkEnd w:id="8"/>
    </w:p>
    <w:p w14:paraId="0047D19C" w14:textId="28CC1681" w:rsidR="00B77D0C" w:rsidRPr="00E25791" w:rsidRDefault="00B77D0C" w:rsidP="00A14644">
      <w:pPr>
        <w:rPr>
          <w:rStyle w:val="Hyperlink"/>
          <w:rFonts w:eastAsia="Times New Roman"/>
          <w:sz w:val="26"/>
          <w:szCs w:val="20"/>
          <w:lang w:val="fr-CA" w:eastAsia="fr-FR"/>
        </w:rPr>
      </w:pPr>
      <w:proofErr w:type="spellStart"/>
      <w:r w:rsidRPr="00063331">
        <w:rPr>
          <w:rFonts w:eastAsia="Times New Roman"/>
          <w:b/>
          <w:bCs/>
          <w:color w:val="2D2E2D"/>
          <w:sz w:val="26"/>
          <w:szCs w:val="20"/>
          <w:lang w:val="fr-CA" w:eastAsia="fr-FR"/>
        </w:rPr>
        <w:t>CsvHelper</w:t>
      </w:r>
      <w:proofErr w:type="spellEnd"/>
      <w:r w:rsidRPr="00063331">
        <w:rPr>
          <w:rFonts w:eastAsia="Times New Roman"/>
          <w:b/>
          <w:bCs/>
          <w:color w:val="2D2E2D"/>
          <w:sz w:val="26"/>
          <w:szCs w:val="20"/>
          <w:lang w:val="fr-CA" w:eastAsia="fr-FR"/>
        </w:rPr>
        <w:t xml:space="preserve">: </w:t>
      </w:r>
      <w:hyperlink r:id="rId20" w:history="1">
        <w:r w:rsidR="00C7111B" w:rsidRPr="00063331">
          <w:rPr>
            <w:rStyle w:val="Hyperlink"/>
            <w:rFonts w:eastAsia="Times New Roman"/>
            <w:sz w:val="26"/>
            <w:szCs w:val="20"/>
            <w:lang w:val="fr-CA" w:eastAsia="fr-FR"/>
          </w:rPr>
          <w:t>https://joshclose.github.io/CsvHelp</w:t>
        </w:r>
      </w:hyperlink>
    </w:p>
    <w:p w14:paraId="603957E0" w14:textId="496A2C73" w:rsidR="00581414" w:rsidRPr="00E25791" w:rsidRDefault="00694CFB" w:rsidP="00A14644">
      <w:pPr>
        <w:rPr>
          <w:lang w:val="fr-CA" w:eastAsia="fr-FR"/>
        </w:rPr>
      </w:pPr>
      <w:hyperlink r:id="rId21" w:history="1">
        <w:r w:rsidR="00564B58" w:rsidRPr="00E25791">
          <w:rPr>
            <w:rStyle w:val="Hyperlink"/>
            <w:rFonts w:eastAsia="Times New Roman"/>
            <w:sz w:val="26"/>
            <w:szCs w:val="20"/>
            <w:lang w:val="fr-CA" w:eastAsia="fr-FR"/>
          </w:rPr>
          <w:t>https://en.wikipedia.org/wiki/Euclidean_distance</w:t>
        </w:r>
      </w:hyperlink>
    </w:p>
    <w:p w14:paraId="2F54DC37" w14:textId="348F343D" w:rsidR="00564B58" w:rsidRPr="002440DC" w:rsidRDefault="00694CFB" w:rsidP="00A14644">
      <w:pPr>
        <w:rPr>
          <w:rStyle w:val="Hyperlink"/>
          <w:rFonts w:eastAsia="Times New Roman"/>
          <w:sz w:val="26"/>
          <w:szCs w:val="20"/>
          <w:lang w:val="fr-CA" w:eastAsia="fr-FR"/>
        </w:rPr>
      </w:pPr>
      <w:hyperlink r:id="rId22" w:history="1">
        <w:r w:rsidR="00AB6930" w:rsidRPr="00E25791">
          <w:rPr>
            <w:rStyle w:val="Hyperlink"/>
            <w:rFonts w:eastAsia="Times New Roman"/>
            <w:sz w:val="26"/>
            <w:szCs w:val="20"/>
            <w:lang w:val="fr-CA" w:eastAsia="fr-FR"/>
          </w:rPr>
          <w:t>https://fr.wikipedia.org/wiki/Distance_de_Manhattan</w:t>
        </w:r>
      </w:hyperlink>
    </w:p>
    <w:p w14:paraId="7A8D3264" w14:textId="082A3E24" w:rsidR="00E25791" w:rsidRPr="002440DC" w:rsidRDefault="00E25791" w:rsidP="00A14644">
      <w:pPr>
        <w:rPr>
          <w:lang w:val="fr-CA" w:eastAsia="fr-FR"/>
        </w:rPr>
      </w:pPr>
      <w:r w:rsidRPr="002440DC">
        <w:rPr>
          <w:lang w:val="fr-CA" w:eastAsia="fr-FR"/>
        </w:rPr>
        <w:t>https://fr.wikipedia.org/wiki/Tri_par_insertion</w:t>
      </w:r>
    </w:p>
    <w:p w14:paraId="394A12C3" w14:textId="7BCB1539" w:rsidR="00AB6930" w:rsidRPr="002440DC" w:rsidRDefault="00694CFB" w:rsidP="00A14644">
      <w:pPr>
        <w:rPr>
          <w:lang w:val="fr-CA" w:eastAsia="fr-FR"/>
        </w:rPr>
      </w:pPr>
      <w:hyperlink r:id="rId23" w:history="1">
        <w:r w:rsidR="00A4244C" w:rsidRPr="002440DC">
          <w:rPr>
            <w:rStyle w:val="Hyperlink"/>
            <w:lang w:val="fr-CA" w:eastAsia="fr-FR"/>
          </w:rPr>
          <w:t>https://fr.wikipedia.org/wiki/Tri_de_Shell</w:t>
        </w:r>
      </w:hyperlink>
    </w:p>
    <w:p w14:paraId="3B40EA73" w14:textId="2E86AF0F" w:rsidR="00A4244C" w:rsidRPr="002440DC" w:rsidRDefault="00A4244C" w:rsidP="00A14644">
      <w:pPr>
        <w:rPr>
          <w:lang w:val="fr-CA" w:eastAsia="fr-FR"/>
        </w:rPr>
      </w:pPr>
      <w:r w:rsidRPr="002440DC">
        <w:rPr>
          <w:lang w:val="fr-CA" w:eastAsia="fr-FR"/>
        </w:rPr>
        <w:t>https://www.geeksforgeeks.org/insertion-sort/</w:t>
      </w:r>
    </w:p>
    <w:p w14:paraId="18BD6A0A" w14:textId="178B8480" w:rsidR="00C7111B" w:rsidRPr="00C7111B" w:rsidRDefault="00C7111B" w:rsidP="00A14644">
      <w:pPr>
        <w:rPr>
          <w:sz w:val="12"/>
          <w:szCs w:val="12"/>
          <w:lang w:val="en-US"/>
        </w:rPr>
      </w:pPr>
      <w:proofErr w:type="spellStart"/>
      <w:r w:rsidRPr="00C7111B">
        <w:rPr>
          <w:lang w:val="en-US" w:eastAsia="fr-FR"/>
        </w:rPr>
        <w:t>Ajouter</w:t>
      </w:r>
      <w:proofErr w:type="spellEnd"/>
      <w:r w:rsidRPr="00C7111B">
        <w:rPr>
          <w:lang w:val="en-US" w:eastAsia="fr-FR"/>
        </w:rPr>
        <w:t xml:space="preserve"> des liens code</w:t>
      </w:r>
    </w:p>
    <w:p w14:paraId="6507FAE2" w14:textId="77777777" w:rsidR="00FC07F7" w:rsidRPr="00863B1E" w:rsidRDefault="00FC07F7" w:rsidP="00A14644">
      <w:pPr>
        <w:rPr>
          <w:lang w:val="en-US"/>
        </w:rPr>
      </w:pPr>
    </w:p>
    <w:sectPr w:rsidR="00FC07F7" w:rsidRPr="00863B1E" w:rsidSect="00B17B7A">
      <w:headerReference w:type="even" r:id="rId24"/>
      <w:headerReference w:type="default" r:id="rId25"/>
      <w:footerReference w:type="even" r:id="rId26"/>
      <w:footerReference w:type="default" r:id="rId27"/>
      <w:headerReference w:type="first" r:id="rId28"/>
      <w:footerReference w:type="first" r:id="rId29"/>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AAAD7" w14:textId="77777777" w:rsidR="00694CFB" w:rsidRDefault="00694CFB" w:rsidP="00A14644">
      <w:r>
        <w:separator/>
      </w:r>
    </w:p>
  </w:endnote>
  <w:endnote w:type="continuationSeparator" w:id="0">
    <w:p w14:paraId="5AE8CC0C" w14:textId="77777777" w:rsidR="00694CFB" w:rsidRDefault="00694CFB" w:rsidP="00A1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0CE4" w14:textId="77777777" w:rsidR="00337B54" w:rsidRDefault="00337B54" w:rsidP="00A14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2E3C552" w14:textId="77777777" w:rsidR="00855982" w:rsidRDefault="00855982" w:rsidP="00A14644">
        <w:pPr>
          <w:pStyle w:val="Footer"/>
        </w:pPr>
        <w:r>
          <w:rPr>
            <w:lang w:bidi="fr-FR"/>
          </w:rPr>
          <w:fldChar w:fldCharType="begin"/>
        </w:r>
        <w:r>
          <w:rPr>
            <w:lang w:bidi="fr-FR"/>
          </w:rPr>
          <w:instrText xml:space="preserve"> PAGE   \* MERGEFORMAT </w:instrText>
        </w:r>
        <w:r>
          <w:rPr>
            <w:lang w:bidi="fr-FR"/>
          </w:rPr>
          <w:fldChar w:fldCharType="separate"/>
        </w:r>
        <w:r w:rsidR="009F23B5">
          <w:rPr>
            <w:noProof/>
            <w:lang w:bidi="fr-FR"/>
          </w:rPr>
          <w:t>1</w:t>
        </w:r>
        <w:r>
          <w:rPr>
            <w:noProof/>
            <w:lang w:bidi="fr-F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8C2D" w14:textId="77777777" w:rsidR="00337B54" w:rsidRDefault="00337B54" w:rsidP="00A14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AF729" w14:textId="77777777" w:rsidR="00694CFB" w:rsidRDefault="00694CFB" w:rsidP="00A14644">
      <w:r>
        <w:separator/>
      </w:r>
    </w:p>
  </w:footnote>
  <w:footnote w:type="continuationSeparator" w:id="0">
    <w:p w14:paraId="59E8B7D4" w14:textId="77777777" w:rsidR="00694CFB" w:rsidRDefault="00694CFB" w:rsidP="00A14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35D4" w14:textId="77777777" w:rsidR="00337B54" w:rsidRDefault="00337B54" w:rsidP="00A14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D707" w14:textId="77777777" w:rsidR="00337B54" w:rsidRDefault="00337B54" w:rsidP="00A146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6B9B" w14:textId="77777777" w:rsidR="00337B54" w:rsidRDefault="00337B54" w:rsidP="00A14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6892C62"/>
    <w:multiLevelType w:val="hybridMultilevel"/>
    <w:tmpl w:val="B126A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771DE1"/>
    <w:multiLevelType w:val="hybridMultilevel"/>
    <w:tmpl w:val="E13A3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136F22"/>
    <w:multiLevelType w:val="multilevel"/>
    <w:tmpl w:val="672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20"/>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7A"/>
    <w:rsid w:val="00000F28"/>
    <w:rsid w:val="00007BA6"/>
    <w:rsid w:val="00034659"/>
    <w:rsid w:val="00063331"/>
    <w:rsid w:val="00076C07"/>
    <w:rsid w:val="000A209F"/>
    <w:rsid w:val="000A43EA"/>
    <w:rsid w:val="000B340E"/>
    <w:rsid w:val="000C13E8"/>
    <w:rsid w:val="000C680E"/>
    <w:rsid w:val="000D200A"/>
    <w:rsid w:val="000D49CF"/>
    <w:rsid w:val="000E6F78"/>
    <w:rsid w:val="001035D4"/>
    <w:rsid w:val="001662D7"/>
    <w:rsid w:val="00167BF4"/>
    <w:rsid w:val="001A1288"/>
    <w:rsid w:val="001D0A8E"/>
    <w:rsid w:val="001D39EB"/>
    <w:rsid w:val="001D4362"/>
    <w:rsid w:val="001E4DDF"/>
    <w:rsid w:val="001E5C05"/>
    <w:rsid w:val="00200645"/>
    <w:rsid w:val="002226D1"/>
    <w:rsid w:val="00224C45"/>
    <w:rsid w:val="002274C9"/>
    <w:rsid w:val="002440DC"/>
    <w:rsid w:val="00251888"/>
    <w:rsid w:val="002555FF"/>
    <w:rsid w:val="00296254"/>
    <w:rsid w:val="002B6A85"/>
    <w:rsid w:val="002D3691"/>
    <w:rsid w:val="002D3873"/>
    <w:rsid w:val="002D3FB5"/>
    <w:rsid w:val="00303BEB"/>
    <w:rsid w:val="0032016F"/>
    <w:rsid w:val="003238B7"/>
    <w:rsid w:val="00337B54"/>
    <w:rsid w:val="003846A8"/>
    <w:rsid w:val="003A0211"/>
    <w:rsid w:val="003C5EB1"/>
    <w:rsid w:val="003C6111"/>
    <w:rsid w:val="003D4617"/>
    <w:rsid w:val="003E70D7"/>
    <w:rsid w:val="003F5D1B"/>
    <w:rsid w:val="00411E64"/>
    <w:rsid w:val="0041393F"/>
    <w:rsid w:val="00421509"/>
    <w:rsid w:val="00432A6D"/>
    <w:rsid w:val="00437042"/>
    <w:rsid w:val="00457EED"/>
    <w:rsid w:val="00460A3F"/>
    <w:rsid w:val="00461546"/>
    <w:rsid w:val="00472716"/>
    <w:rsid w:val="00472956"/>
    <w:rsid w:val="004825D5"/>
    <w:rsid w:val="004979AA"/>
    <w:rsid w:val="004B4784"/>
    <w:rsid w:val="00533242"/>
    <w:rsid w:val="005335A4"/>
    <w:rsid w:val="0054399E"/>
    <w:rsid w:val="00564B58"/>
    <w:rsid w:val="0058105E"/>
    <w:rsid w:val="00581414"/>
    <w:rsid w:val="005A472F"/>
    <w:rsid w:val="005B0375"/>
    <w:rsid w:val="005E3C8F"/>
    <w:rsid w:val="00604C7A"/>
    <w:rsid w:val="006215E0"/>
    <w:rsid w:val="0063094C"/>
    <w:rsid w:val="0063379B"/>
    <w:rsid w:val="006431E0"/>
    <w:rsid w:val="00662CA5"/>
    <w:rsid w:val="00682C55"/>
    <w:rsid w:val="00683212"/>
    <w:rsid w:val="00694CFB"/>
    <w:rsid w:val="006A5E1E"/>
    <w:rsid w:val="006B108F"/>
    <w:rsid w:val="006E0110"/>
    <w:rsid w:val="006E2A26"/>
    <w:rsid w:val="00712AE1"/>
    <w:rsid w:val="00737BCB"/>
    <w:rsid w:val="00763EBF"/>
    <w:rsid w:val="00777BE6"/>
    <w:rsid w:val="007833A7"/>
    <w:rsid w:val="00790455"/>
    <w:rsid w:val="007A61F7"/>
    <w:rsid w:val="007B51EC"/>
    <w:rsid w:val="007D56E4"/>
    <w:rsid w:val="007D7FB7"/>
    <w:rsid w:val="007F0771"/>
    <w:rsid w:val="008118A2"/>
    <w:rsid w:val="00855982"/>
    <w:rsid w:val="00863B1E"/>
    <w:rsid w:val="00882DF9"/>
    <w:rsid w:val="00883695"/>
    <w:rsid w:val="00895E63"/>
    <w:rsid w:val="008C0AB9"/>
    <w:rsid w:val="008C20C7"/>
    <w:rsid w:val="008D1CC0"/>
    <w:rsid w:val="008E134D"/>
    <w:rsid w:val="008E4E2A"/>
    <w:rsid w:val="008F266F"/>
    <w:rsid w:val="009024BF"/>
    <w:rsid w:val="009071B9"/>
    <w:rsid w:val="00923A40"/>
    <w:rsid w:val="009404AE"/>
    <w:rsid w:val="00951064"/>
    <w:rsid w:val="00960929"/>
    <w:rsid w:val="009872CE"/>
    <w:rsid w:val="009A018B"/>
    <w:rsid w:val="009A1F3B"/>
    <w:rsid w:val="009C249F"/>
    <w:rsid w:val="009C26ED"/>
    <w:rsid w:val="009F23B5"/>
    <w:rsid w:val="00A0185D"/>
    <w:rsid w:val="00A10484"/>
    <w:rsid w:val="00A12205"/>
    <w:rsid w:val="00A14644"/>
    <w:rsid w:val="00A344AE"/>
    <w:rsid w:val="00A40058"/>
    <w:rsid w:val="00A4244C"/>
    <w:rsid w:val="00A50DCE"/>
    <w:rsid w:val="00A5135A"/>
    <w:rsid w:val="00A51778"/>
    <w:rsid w:val="00A822D9"/>
    <w:rsid w:val="00A858EF"/>
    <w:rsid w:val="00A9212E"/>
    <w:rsid w:val="00A932AB"/>
    <w:rsid w:val="00A97F84"/>
    <w:rsid w:val="00AA6C63"/>
    <w:rsid w:val="00AB6930"/>
    <w:rsid w:val="00AD1B6D"/>
    <w:rsid w:val="00AF6314"/>
    <w:rsid w:val="00B1135D"/>
    <w:rsid w:val="00B14D81"/>
    <w:rsid w:val="00B17B7A"/>
    <w:rsid w:val="00B44D70"/>
    <w:rsid w:val="00B6702B"/>
    <w:rsid w:val="00B77D0C"/>
    <w:rsid w:val="00B80C89"/>
    <w:rsid w:val="00B84FB2"/>
    <w:rsid w:val="00B977C0"/>
    <w:rsid w:val="00BA381D"/>
    <w:rsid w:val="00BA668C"/>
    <w:rsid w:val="00BD08D1"/>
    <w:rsid w:val="00BE01D0"/>
    <w:rsid w:val="00C20D29"/>
    <w:rsid w:val="00C24FA1"/>
    <w:rsid w:val="00C51D7B"/>
    <w:rsid w:val="00C6105A"/>
    <w:rsid w:val="00C7111B"/>
    <w:rsid w:val="00CD395A"/>
    <w:rsid w:val="00D264BC"/>
    <w:rsid w:val="00D3277B"/>
    <w:rsid w:val="00D533AA"/>
    <w:rsid w:val="00D63473"/>
    <w:rsid w:val="00D64F0F"/>
    <w:rsid w:val="00DB027F"/>
    <w:rsid w:val="00DB0EAE"/>
    <w:rsid w:val="00DB6849"/>
    <w:rsid w:val="00DE35B9"/>
    <w:rsid w:val="00E10C41"/>
    <w:rsid w:val="00E22DE2"/>
    <w:rsid w:val="00E2529D"/>
    <w:rsid w:val="00E25791"/>
    <w:rsid w:val="00E30B6F"/>
    <w:rsid w:val="00E3736D"/>
    <w:rsid w:val="00E505E8"/>
    <w:rsid w:val="00E519D7"/>
    <w:rsid w:val="00E67EF3"/>
    <w:rsid w:val="00E72688"/>
    <w:rsid w:val="00E81B4B"/>
    <w:rsid w:val="00EC55FC"/>
    <w:rsid w:val="00ED1DA2"/>
    <w:rsid w:val="00F00D8F"/>
    <w:rsid w:val="00F0493B"/>
    <w:rsid w:val="00F10B43"/>
    <w:rsid w:val="00F168E2"/>
    <w:rsid w:val="00F26CAE"/>
    <w:rsid w:val="00F327A2"/>
    <w:rsid w:val="00F333B9"/>
    <w:rsid w:val="00F35397"/>
    <w:rsid w:val="00F44E4E"/>
    <w:rsid w:val="00F93814"/>
    <w:rsid w:val="00FB3A59"/>
    <w:rsid w:val="00FC07F7"/>
    <w:rsid w:val="00FC6788"/>
    <w:rsid w:val="00FD262C"/>
    <w:rsid w:val="00FD6053"/>
    <w:rsid w:val="00FE50BC"/>
    <w:rsid w:val="00FF2F2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E52"/>
  <w15:chartTrackingRefBased/>
  <w15:docId w15:val="{D357A86A-371F-41C0-84D1-7FD9173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44"/>
    <w:pPr>
      <w:autoSpaceDE w:val="0"/>
      <w:autoSpaceDN w:val="0"/>
      <w:adjustRightInd w:val="0"/>
      <w:spacing w:after="200" w:line="276" w:lineRule="auto"/>
    </w:pPr>
    <w:rPr>
      <w:rFonts w:asciiTheme="majorHAnsi" w:hAnsiTheme="majorHAnsi" w:cstheme="majorHAnsi"/>
      <w:sz w:val="24"/>
      <w:szCs w:val="24"/>
      <w:lang w:val="fr"/>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eastAsiaTheme="majorEastAsia"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eastAsiaTheme="majorEastAsia"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eastAsiaTheme="majorEastAsia"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eastAsiaTheme="majorEastAsia"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eastAsiaTheme="majorEastAsia"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eastAsiaTheme="majorEastAsia"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B17B7A"/>
    <w:pPr>
      <w:spacing w:after="0" w:line="240" w:lineRule="auto"/>
    </w:pPr>
    <w:rPr>
      <w:lang w:val="fr-CA" w:eastAsia="fr-CA"/>
    </w:rPr>
  </w:style>
  <w:style w:type="character" w:customStyle="1" w:styleId="NoSpacingChar">
    <w:name w:val="No Spacing Char"/>
    <w:basedOn w:val="DefaultParagraphFont"/>
    <w:link w:val="NoSpacing"/>
    <w:uiPriority w:val="1"/>
    <w:rsid w:val="00B17B7A"/>
    <w:rPr>
      <w:lang w:val="fr-CA" w:eastAsia="fr-CA"/>
    </w:rPr>
  </w:style>
  <w:style w:type="paragraph" w:styleId="TOC2">
    <w:name w:val="toc 2"/>
    <w:basedOn w:val="Normal"/>
    <w:next w:val="Normal"/>
    <w:autoRedefine/>
    <w:uiPriority w:val="39"/>
    <w:unhideWhenUsed/>
    <w:rsid w:val="00B17B7A"/>
    <w:pPr>
      <w:spacing w:after="100"/>
      <w:ind w:left="220"/>
    </w:pPr>
    <w:rPr>
      <w:rFonts w:cs="Times New Roman"/>
      <w:lang w:val="fr-CA" w:eastAsia="fr-CA"/>
    </w:rPr>
  </w:style>
  <w:style w:type="paragraph" w:styleId="TOC1">
    <w:name w:val="toc 1"/>
    <w:basedOn w:val="Normal"/>
    <w:next w:val="Normal"/>
    <w:autoRedefine/>
    <w:uiPriority w:val="39"/>
    <w:unhideWhenUsed/>
    <w:rsid w:val="00B17B7A"/>
    <w:pPr>
      <w:spacing w:after="100"/>
    </w:pPr>
    <w:rPr>
      <w:rFonts w:cs="Times New Roman"/>
      <w:lang w:val="fr-CA" w:eastAsia="fr-CA"/>
    </w:rPr>
  </w:style>
  <w:style w:type="paragraph" w:styleId="TOC3">
    <w:name w:val="toc 3"/>
    <w:basedOn w:val="Normal"/>
    <w:next w:val="Normal"/>
    <w:autoRedefine/>
    <w:uiPriority w:val="39"/>
    <w:unhideWhenUsed/>
    <w:rsid w:val="00B17B7A"/>
    <w:pPr>
      <w:spacing w:after="100"/>
      <w:ind w:left="440"/>
    </w:pPr>
    <w:rPr>
      <w:rFonts w:cs="Times New Roman"/>
      <w:lang w:val="fr-CA" w:eastAsia="fr-CA"/>
    </w:rPr>
  </w:style>
  <w:style w:type="paragraph" w:styleId="NormalWeb">
    <w:name w:val="Normal (Web)"/>
    <w:basedOn w:val="Normal"/>
    <w:uiPriority w:val="99"/>
    <w:unhideWhenUsed/>
    <w:rsid w:val="00737BCB"/>
    <w:pPr>
      <w:spacing w:before="100" w:beforeAutospacing="1" w:after="100" w:afterAutospacing="1" w:line="240" w:lineRule="auto"/>
    </w:pPr>
    <w:rPr>
      <w:rFonts w:ascii="Times New Roman" w:eastAsia="Times New Roman" w:hAnsi="Times New Roman" w:cs="Times New Roman"/>
      <w:lang w:eastAsia="fr-FR"/>
    </w:rPr>
  </w:style>
  <w:style w:type="paragraph" w:styleId="ListParagraph">
    <w:name w:val="List Paragraph"/>
    <w:basedOn w:val="Normal"/>
    <w:uiPriority w:val="34"/>
    <w:unhideWhenUsed/>
    <w:qFormat/>
    <w:rsid w:val="00F333B9"/>
    <w:pPr>
      <w:ind w:left="720"/>
      <w:contextualSpacing/>
    </w:pPr>
  </w:style>
  <w:style w:type="character" w:styleId="UnresolvedMention">
    <w:name w:val="Unresolved Mention"/>
    <w:basedOn w:val="DefaultParagraphFont"/>
    <w:uiPriority w:val="99"/>
    <w:semiHidden/>
    <w:unhideWhenUsed/>
    <w:rsid w:val="00C71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52991">
      <w:bodyDiv w:val="1"/>
      <w:marLeft w:val="0"/>
      <w:marRight w:val="0"/>
      <w:marTop w:val="0"/>
      <w:marBottom w:val="0"/>
      <w:divBdr>
        <w:top w:val="none" w:sz="0" w:space="0" w:color="auto"/>
        <w:left w:val="none" w:sz="0" w:space="0" w:color="auto"/>
        <w:bottom w:val="none" w:sz="0" w:space="0" w:color="auto"/>
        <w:right w:val="none" w:sz="0" w:space="0" w:color="auto"/>
      </w:divBdr>
    </w:div>
    <w:div w:id="21162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en.wikipedia.org/wiki/Euclidean_distan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joshclose.github.io/CsvHelp"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r.wikipedia.org/wiki/Tri_de_Shell"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r.wikipedia.org/wiki/Distance_de_Manhattan"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dya01\AppData\Roaming\Microsoft\Templates\Conception%20Rapport%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C5644D08049A1ABAD5E00D0D797A4"/>
        <w:category>
          <w:name w:val="Général"/>
          <w:gallery w:val="placeholder"/>
        </w:category>
        <w:types>
          <w:type w:val="bbPlcHdr"/>
        </w:types>
        <w:behaviors>
          <w:behavior w:val="content"/>
        </w:behaviors>
        <w:guid w:val="{FE0B6926-D3D5-47CB-B63E-E59ABD0B7372}"/>
      </w:docPartPr>
      <w:docPartBody>
        <w:p w:rsidR="00FA4909" w:rsidRDefault="003E0813" w:rsidP="003E0813">
          <w:pPr>
            <w:pStyle w:val="87FC5644D08049A1ABAD5E00D0D797A4"/>
          </w:pPr>
          <w:r>
            <w:rPr>
              <w:color w:val="2F5496" w:themeColor="accent1" w:themeShade="BF"/>
              <w:sz w:val="24"/>
              <w:szCs w:val="24"/>
              <w:lang w:val="fr-FR"/>
            </w:rPr>
            <w:t>[Nom de la société]</w:t>
          </w:r>
        </w:p>
      </w:docPartBody>
    </w:docPart>
    <w:docPart>
      <w:docPartPr>
        <w:name w:val="0436C413774346D599B3597D27E2BF21"/>
        <w:category>
          <w:name w:val="Général"/>
          <w:gallery w:val="placeholder"/>
        </w:category>
        <w:types>
          <w:type w:val="bbPlcHdr"/>
        </w:types>
        <w:behaviors>
          <w:behavior w:val="content"/>
        </w:behaviors>
        <w:guid w:val="{C10962BF-C5F8-411A-96E3-5335CAA6970A}"/>
      </w:docPartPr>
      <w:docPartBody>
        <w:p w:rsidR="00FA4909" w:rsidRDefault="003E0813" w:rsidP="003E0813">
          <w:pPr>
            <w:pStyle w:val="0436C413774346D599B3597D27E2BF21"/>
          </w:pPr>
          <w:r>
            <w:rPr>
              <w:rFonts w:asciiTheme="majorHAnsi" w:eastAsiaTheme="majorEastAsia" w:hAnsiTheme="majorHAnsi" w:cstheme="majorBidi"/>
              <w:color w:val="4472C4" w:themeColor="accent1"/>
              <w:sz w:val="88"/>
              <w:szCs w:val="88"/>
              <w:lang w:val="fr-FR"/>
            </w:rPr>
            <w:t>[Titre du document]</w:t>
          </w:r>
        </w:p>
      </w:docPartBody>
    </w:docPart>
    <w:docPart>
      <w:docPartPr>
        <w:name w:val="53FE50FD5EA3497CBCB92D5E2C00E775"/>
        <w:category>
          <w:name w:val="Général"/>
          <w:gallery w:val="placeholder"/>
        </w:category>
        <w:types>
          <w:type w:val="bbPlcHdr"/>
        </w:types>
        <w:behaviors>
          <w:behavior w:val="content"/>
        </w:behaviors>
        <w:guid w:val="{DFF411D8-3533-41EE-BA56-5BE4F468487E}"/>
      </w:docPartPr>
      <w:docPartBody>
        <w:p w:rsidR="00161156" w:rsidRDefault="00661400" w:rsidP="00661400">
          <w:pPr>
            <w:pStyle w:val="53FE50FD5EA3497CBCB92D5E2C00E775"/>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13"/>
    <w:rsid w:val="00161156"/>
    <w:rsid w:val="0035072E"/>
    <w:rsid w:val="003E0813"/>
    <w:rsid w:val="00661400"/>
    <w:rsid w:val="009A221C"/>
    <w:rsid w:val="00A33F42"/>
    <w:rsid w:val="00BF3D90"/>
    <w:rsid w:val="00CD13C2"/>
    <w:rsid w:val="00F7022C"/>
    <w:rsid w:val="00FA49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C5644D08049A1ABAD5E00D0D797A4">
    <w:name w:val="87FC5644D08049A1ABAD5E00D0D797A4"/>
    <w:rsid w:val="003E0813"/>
  </w:style>
  <w:style w:type="paragraph" w:customStyle="1" w:styleId="0436C413774346D599B3597D27E2BF21">
    <w:name w:val="0436C413774346D599B3597D27E2BF21"/>
    <w:rsid w:val="003E0813"/>
  </w:style>
  <w:style w:type="character" w:styleId="PlaceholderText">
    <w:name w:val="Placeholder Text"/>
    <w:basedOn w:val="DefaultParagraphFont"/>
    <w:uiPriority w:val="99"/>
    <w:semiHidden/>
    <w:rsid w:val="00BF3D90"/>
    <w:rPr>
      <w:color w:val="595959" w:themeColor="text1" w:themeTint="A6"/>
    </w:rPr>
  </w:style>
  <w:style w:type="paragraph" w:customStyle="1" w:styleId="53FE50FD5EA3497CBCB92D5E2C00E775">
    <w:name w:val="53FE50FD5EA3497CBCB92D5E2C00E775"/>
    <w:rsid w:val="0066140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EF625C3DD1DE44B976E4D24342C4CD" ma:contentTypeVersion="9" ma:contentTypeDescription="Crée un document." ma:contentTypeScope="" ma:versionID="4babc6c50d488bb67db69f7b5e0f6f47">
  <xsd:schema xmlns:xsd="http://www.w3.org/2001/XMLSchema" xmlns:xs="http://www.w3.org/2001/XMLSchema" xmlns:p="http://schemas.microsoft.com/office/2006/metadata/properties" xmlns:ns3="ca16c3a8-9fa9-4e2d-ac9a-a5e3f16678b8" targetNamespace="http://schemas.microsoft.com/office/2006/metadata/properties" ma:root="true" ma:fieldsID="542f5d2d6a858b55e2e15f5352479c75" ns3:_="">
    <xsd:import namespace="ca16c3a8-9fa9-4e2d-ac9a-a5e3f16678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6c3a8-9fa9-4e2d-ac9a-a5e3f1667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1D8039-CD03-4BA0-BFE2-8B42925D3F64}">
  <ds:schemaRefs>
    <ds:schemaRef ds:uri="http://schemas.microsoft.com/sharepoint/v3/contenttype/forms"/>
  </ds:schemaRefs>
</ds:datastoreItem>
</file>

<file path=customXml/itemProps2.xml><?xml version="1.0" encoding="utf-8"?>
<ds:datastoreItem xmlns:ds="http://schemas.openxmlformats.org/officeDocument/2006/customXml" ds:itemID="{59098559-8461-4F9E-96FC-5076A61CABED}">
  <ds:schemaRefs>
    <ds:schemaRef ds:uri="http://schemas.openxmlformats.org/officeDocument/2006/bibliography"/>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022C49-B127-4108-AE2F-AED9C6BE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3a8-9fa9-4e2d-ac9a-a5e3f166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122</TotalTime>
  <Pages>14</Pages>
  <Words>2205</Words>
  <Characters>12131</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Travail Pratique I</vt:lpstr>
      <vt:lpstr>Travail Pratique I</vt:lpstr>
    </vt:vector>
  </TitlesOfParts>
  <Company>Université du Québec à Rimouski</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dc:title>
  <dc:subject>8INF957 - Programmation objet avancée</dc:subject>
  <dc:creator>Étudiant I : .</dc:creator>
  <cp:lastModifiedBy>Benjamin Lapointe-Pinel</cp:lastModifiedBy>
  <cp:revision>79</cp:revision>
  <dcterms:created xsi:type="dcterms:W3CDTF">2022-03-05T13:39:00Z</dcterms:created>
  <dcterms:modified xsi:type="dcterms:W3CDTF">2022-03-11T23:15:00Z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0x01010083EF625C3DD1DE44B976E4D24342C4CD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